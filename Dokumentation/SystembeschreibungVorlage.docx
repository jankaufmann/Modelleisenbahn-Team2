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D72A" w14:textId="77777777" w:rsidR="007F1120" w:rsidRPr="004A18E7" w:rsidRDefault="007F1120">
      <w:pPr>
        <w:sectPr w:rsidR="007F1120" w:rsidRPr="004A18E7" w:rsidSect="00B92EF7">
          <w:headerReference w:type="default" r:id="rId11"/>
          <w:type w:val="continuous"/>
          <w:pgSz w:w="11906" w:h="16838" w:code="9"/>
          <w:pgMar w:top="2097" w:right="1202" w:bottom="1633" w:left="1899" w:header="567" w:footer="567" w:gutter="0"/>
          <w:cols w:space="708"/>
          <w:docGrid w:linePitch="360"/>
        </w:sectPr>
      </w:pPr>
    </w:p>
    <w:p w14:paraId="459760C4" w14:textId="77777777" w:rsidR="004A18E7" w:rsidRPr="00421D61" w:rsidRDefault="004A18E7" w:rsidP="004A18E7">
      <w:pPr>
        <w:jc w:val="center"/>
        <w:rPr>
          <w:b/>
          <w:szCs w:val="22"/>
        </w:rPr>
      </w:pPr>
    </w:p>
    <w:p w14:paraId="5B681871" w14:textId="295B9AE1"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500DF1">
        <w:rPr>
          <w:rFonts w:asciiTheme="majorHAnsi" w:hAnsiTheme="majorHAnsi"/>
          <w:b/>
          <w:i/>
          <w:color w:val="1F497D" w:themeColor="text2"/>
          <w:sz w:val="48"/>
          <w:szCs w:val="48"/>
        </w:rPr>
        <w:t>Die digitale Welt der heutigen Modelleisenbahn]</w:t>
      </w:r>
    </w:p>
    <w:p w14:paraId="437E8DB4" w14:textId="77777777" w:rsidR="004A18E7" w:rsidRPr="00421D61" w:rsidRDefault="004A18E7" w:rsidP="004A18E7">
      <w:pPr>
        <w:jc w:val="center"/>
        <w:rPr>
          <w:b/>
          <w:szCs w:val="22"/>
        </w:rPr>
      </w:pPr>
    </w:p>
    <w:p w14:paraId="690F0662"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0074CF32" w14:textId="77777777" w:rsidR="004A18E7" w:rsidRPr="00421D61" w:rsidRDefault="004A18E7" w:rsidP="004A18E7">
      <w:pPr>
        <w:jc w:val="center"/>
        <w:rPr>
          <w:b/>
          <w:szCs w:val="22"/>
        </w:rPr>
      </w:pPr>
    </w:p>
    <w:p w14:paraId="68C5D766" w14:textId="77777777" w:rsidR="00877076"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85744603" w:history="1">
        <w:r w:rsidR="00877076" w:rsidRPr="00C65D4F">
          <w:rPr>
            <w:rStyle w:val="Hyperlink"/>
            <w:noProof/>
          </w:rPr>
          <w:t>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Ziel und Zweck des Projekts</w:t>
        </w:r>
        <w:r w:rsidR="00877076">
          <w:rPr>
            <w:noProof/>
            <w:webHidden/>
          </w:rPr>
          <w:tab/>
        </w:r>
        <w:r w:rsidR="00877076">
          <w:rPr>
            <w:noProof/>
            <w:webHidden/>
          </w:rPr>
          <w:fldChar w:fldCharType="begin"/>
        </w:r>
        <w:r w:rsidR="00877076">
          <w:rPr>
            <w:noProof/>
            <w:webHidden/>
          </w:rPr>
          <w:instrText xml:space="preserve"> PAGEREF _Toc485744603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08E54457"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4" w:history="1">
        <w:r w:rsidR="00877076" w:rsidRPr="00C65D4F">
          <w:rPr>
            <w:rStyle w:val="Hyperlink"/>
            <w:noProof/>
          </w:rPr>
          <w:t>1.1.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Projektbeschreibung</w:t>
        </w:r>
        <w:r w:rsidR="00877076">
          <w:rPr>
            <w:noProof/>
            <w:webHidden/>
          </w:rPr>
          <w:tab/>
        </w:r>
        <w:r w:rsidR="00877076">
          <w:rPr>
            <w:noProof/>
            <w:webHidden/>
          </w:rPr>
          <w:fldChar w:fldCharType="begin"/>
        </w:r>
        <w:r w:rsidR="00877076">
          <w:rPr>
            <w:noProof/>
            <w:webHidden/>
          </w:rPr>
          <w:instrText xml:space="preserve"> PAGEREF _Toc485744604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5E7B80BD"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5" w:history="1">
        <w:r w:rsidR="00877076" w:rsidRPr="00C65D4F">
          <w:rPr>
            <w:rStyle w:val="Hyperlink"/>
            <w:noProof/>
            <w:lang w:eastAsia="de-DE"/>
          </w:rPr>
          <w:t>1.2.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Kurzbeschreibung des Projekts</w:t>
        </w:r>
        <w:r w:rsidR="00877076">
          <w:rPr>
            <w:noProof/>
            <w:webHidden/>
          </w:rPr>
          <w:tab/>
        </w:r>
        <w:r w:rsidR="00877076">
          <w:rPr>
            <w:noProof/>
            <w:webHidden/>
          </w:rPr>
          <w:fldChar w:fldCharType="begin"/>
        </w:r>
        <w:r w:rsidR="00877076">
          <w:rPr>
            <w:noProof/>
            <w:webHidden/>
          </w:rPr>
          <w:instrText xml:space="preserve"> PAGEREF _Toc485744605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4306C946"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6" w:history="1">
        <w:r w:rsidR="00877076" w:rsidRPr="00C65D4F">
          <w:rPr>
            <w:rStyle w:val="Hyperlink"/>
            <w:noProof/>
            <w:lang w:eastAsia="de-DE"/>
          </w:rPr>
          <w:t>1.3.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Zweck des Projekts</w:t>
        </w:r>
        <w:r w:rsidR="00877076">
          <w:rPr>
            <w:noProof/>
            <w:webHidden/>
          </w:rPr>
          <w:tab/>
        </w:r>
        <w:r w:rsidR="00877076">
          <w:rPr>
            <w:noProof/>
            <w:webHidden/>
          </w:rPr>
          <w:fldChar w:fldCharType="begin"/>
        </w:r>
        <w:r w:rsidR="00877076">
          <w:rPr>
            <w:noProof/>
            <w:webHidden/>
          </w:rPr>
          <w:instrText xml:space="preserve"> PAGEREF _Toc485744606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76644A82"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7" w:history="1">
        <w:r w:rsidR="00877076" w:rsidRPr="00C65D4F">
          <w:rPr>
            <w:rStyle w:val="Hyperlink"/>
            <w:noProof/>
            <w:lang w:eastAsia="de-DE"/>
          </w:rPr>
          <w:t>1.4.</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Hintergrund, Problemstellung, Motivation für das Projekt</w:t>
        </w:r>
        <w:r w:rsidR="00877076">
          <w:rPr>
            <w:noProof/>
            <w:webHidden/>
          </w:rPr>
          <w:tab/>
        </w:r>
        <w:r w:rsidR="00877076">
          <w:rPr>
            <w:noProof/>
            <w:webHidden/>
          </w:rPr>
          <w:fldChar w:fldCharType="begin"/>
        </w:r>
        <w:r w:rsidR="00877076">
          <w:rPr>
            <w:noProof/>
            <w:webHidden/>
          </w:rPr>
          <w:instrText xml:space="preserve"> PAGEREF _Toc485744607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008B5365"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8" w:history="1">
        <w:r w:rsidR="00877076" w:rsidRPr="00C65D4F">
          <w:rPr>
            <w:rStyle w:val="Hyperlink"/>
            <w:noProof/>
            <w:lang w:eastAsia="de-DE"/>
          </w:rPr>
          <w:t>1.5.</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Ziele des Projekts</w:t>
        </w:r>
        <w:r w:rsidR="00877076">
          <w:rPr>
            <w:noProof/>
            <w:webHidden/>
          </w:rPr>
          <w:tab/>
        </w:r>
        <w:r w:rsidR="00877076">
          <w:rPr>
            <w:noProof/>
            <w:webHidden/>
          </w:rPr>
          <w:fldChar w:fldCharType="begin"/>
        </w:r>
        <w:r w:rsidR="00877076">
          <w:rPr>
            <w:noProof/>
            <w:webHidden/>
          </w:rPr>
          <w:instrText xml:space="preserve"> PAGEREF _Toc485744608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7C0AE809"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09" w:history="1">
        <w:r w:rsidR="00877076" w:rsidRPr="00C65D4F">
          <w:rPr>
            <w:rStyle w:val="Hyperlink"/>
            <w:noProof/>
            <w:lang w:eastAsia="de-DE"/>
          </w:rPr>
          <w:t>1.6.</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lang w:eastAsia="de-DE"/>
          </w:rPr>
          <w:t>Erfolgskriterien</w:t>
        </w:r>
        <w:r w:rsidR="00877076">
          <w:rPr>
            <w:noProof/>
            <w:webHidden/>
          </w:rPr>
          <w:tab/>
        </w:r>
        <w:r w:rsidR="00877076">
          <w:rPr>
            <w:noProof/>
            <w:webHidden/>
          </w:rPr>
          <w:fldChar w:fldCharType="begin"/>
        </w:r>
        <w:r w:rsidR="00877076">
          <w:rPr>
            <w:noProof/>
            <w:webHidden/>
          </w:rPr>
          <w:instrText xml:space="preserve"> PAGEREF _Toc485744609 \h </w:instrText>
        </w:r>
        <w:r w:rsidR="00877076">
          <w:rPr>
            <w:noProof/>
            <w:webHidden/>
          </w:rPr>
        </w:r>
        <w:r w:rsidR="00877076">
          <w:rPr>
            <w:noProof/>
            <w:webHidden/>
          </w:rPr>
          <w:fldChar w:fldCharType="separate"/>
        </w:r>
        <w:r w:rsidR="00877076">
          <w:rPr>
            <w:noProof/>
            <w:webHidden/>
          </w:rPr>
          <w:t>3</w:t>
        </w:r>
        <w:r w:rsidR="00877076">
          <w:rPr>
            <w:noProof/>
            <w:webHidden/>
          </w:rPr>
          <w:fldChar w:fldCharType="end"/>
        </w:r>
      </w:hyperlink>
    </w:p>
    <w:p w14:paraId="497490C4" w14:textId="77777777" w:rsidR="00877076" w:rsidRDefault="00F3260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0" w:history="1">
        <w:r w:rsidR="00877076" w:rsidRPr="00C65D4F">
          <w:rPr>
            <w:rStyle w:val="Hyperlink"/>
            <w:rFonts w:asciiTheme="majorHAnsi" w:hAnsiTheme="majorHAnsi"/>
            <w:noProof/>
          </w:rPr>
          <w:t>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rFonts w:asciiTheme="majorHAnsi" w:hAnsiTheme="majorHAnsi"/>
            <w:noProof/>
          </w:rPr>
          <w:t>Systemübersicht</w:t>
        </w:r>
        <w:r w:rsidR="00877076">
          <w:rPr>
            <w:noProof/>
            <w:webHidden/>
          </w:rPr>
          <w:tab/>
        </w:r>
        <w:r w:rsidR="00877076">
          <w:rPr>
            <w:noProof/>
            <w:webHidden/>
          </w:rPr>
          <w:fldChar w:fldCharType="begin"/>
        </w:r>
        <w:r w:rsidR="00877076">
          <w:rPr>
            <w:noProof/>
            <w:webHidden/>
          </w:rPr>
          <w:instrText xml:space="preserve"> PAGEREF _Toc485744610 \h </w:instrText>
        </w:r>
        <w:r w:rsidR="00877076">
          <w:rPr>
            <w:noProof/>
            <w:webHidden/>
          </w:rPr>
        </w:r>
        <w:r w:rsidR="00877076">
          <w:rPr>
            <w:noProof/>
            <w:webHidden/>
          </w:rPr>
          <w:fldChar w:fldCharType="separate"/>
        </w:r>
        <w:r w:rsidR="00877076">
          <w:rPr>
            <w:noProof/>
            <w:webHidden/>
          </w:rPr>
          <w:t>4</w:t>
        </w:r>
        <w:r w:rsidR="00877076">
          <w:rPr>
            <w:noProof/>
            <w:webHidden/>
          </w:rPr>
          <w:fldChar w:fldCharType="end"/>
        </w:r>
      </w:hyperlink>
    </w:p>
    <w:p w14:paraId="17E27903" w14:textId="77777777" w:rsidR="00877076" w:rsidRDefault="00F3260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1" w:history="1">
        <w:r w:rsidR="00877076" w:rsidRPr="00C65D4F">
          <w:rPr>
            <w:rStyle w:val="Hyperlink"/>
            <w:rFonts w:asciiTheme="majorHAnsi" w:hAnsiTheme="majorHAnsi"/>
            <w:noProof/>
          </w:rPr>
          <w:t>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rFonts w:asciiTheme="majorHAnsi" w:hAnsiTheme="majorHAnsi"/>
            <w:noProof/>
          </w:rPr>
          <w:t>Architektur und Designentscheide</w:t>
        </w:r>
        <w:r w:rsidR="00877076">
          <w:rPr>
            <w:noProof/>
            <w:webHidden/>
          </w:rPr>
          <w:tab/>
        </w:r>
        <w:r w:rsidR="00877076">
          <w:rPr>
            <w:noProof/>
            <w:webHidden/>
          </w:rPr>
          <w:fldChar w:fldCharType="begin"/>
        </w:r>
        <w:r w:rsidR="00877076">
          <w:rPr>
            <w:noProof/>
            <w:webHidden/>
          </w:rPr>
          <w:instrText xml:space="preserve"> PAGEREF _Toc485744611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66491857"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2" w:history="1">
        <w:r w:rsidR="00877076" w:rsidRPr="00C65D4F">
          <w:rPr>
            <w:rStyle w:val="Hyperlink"/>
            <w:noProof/>
          </w:rPr>
          <w:t>3.1.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Modell(e) und Sichten</w:t>
        </w:r>
        <w:r w:rsidR="00877076">
          <w:rPr>
            <w:noProof/>
            <w:webHidden/>
          </w:rPr>
          <w:tab/>
        </w:r>
        <w:r w:rsidR="00877076">
          <w:rPr>
            <w:noProof/>
            <w:webHidden/>
          </w:rPr>
          <w:fldChar w:fldCharType="begin"/>
        </w:r>
        <w:r w:rsidR="00877076">
          <w:rPr>
            <w:noProof/>
            <w:webHidden/>
          </w:rPr>
          <w:instrText xml:space="preserve"> PAGEREF _Toc485744612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1D37C0E9"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3" w:history="1">
        <w:r w:rsidR="00877076" w:rsidRPr="00C65D4F">
          <w:rPr>
            <w:rStyle w:val="Hyperlink"/>
            <w:noProof/>
          </w:rPr>
          <w:t>3.2.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Daten (Mengengerüst &amp; Strukturen)</w:t>
        </w:r>
        <w:r w:rsidR="00877076">
          <w:rPr>
            <w:noProof/>
            <w:webHidden/>
          </w:rPr>
          <w:tab/>
        </w:r>
        <w:r w:rsidR="00877076">
          <w:rPr>
            <w:noProof/>
            <w:webHidden/>
          </w:rPr>
          <w:fldChar w:fldCharType="begin"/>
        </w:r>
        <w:r w:rsidR="00877076">
          <w:rPr>
            <w:noProof/>
            <w:webHidden/>
          </w:rPr>
          <w:instrText xml:space="preserve"> PAGEREF _Toc485744613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7EF0756B"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4" w:history="1">
        <w:r w:rsidR="00877076" w:rsidRPr="00C65D4F">
          <w:rPr>
            <w:rStyle w:val="Hyperlink"/>
            <w:noProof/>
          </w:rPr>
          <w:t>3.3.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Entwurfsentscheide</w:t>
        </w:r>
        <w:r w:rsidR="00877076">
          <w:rPr>
            <w:noProof/>
            <w:webHidden/>
          </w:rPr>
          <w:tab/>
        </w:r>
        <w:r w:rsidR="00877076">
          <w:rPr>
            <w:noProof/>
            <w:webHidden/>
          </w:rPr>
          <w:fldChar w:fldCharType="begin"/>
        </w:r>
        <w:r w:rsidR="00877076">
          <w:rPr>
            <w:noProof/>
            <w:webHidden/>
          </w:rPr>
          <w:instrText xml:space="preserve"> PAGEREF _Toc485744614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69D594B6"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5" w:history="1">
        <w:r w:rsidR="00877076" w:rsidRPr="00C65D4F">
          <w:rPr>
            <w:rStyle w:val="Hyperlink"/>
            <w:noProof/>
          </w:rPr>
          <w:t>3.4.</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Randbedingungen und Einschränkungen</w:t>
        </w:r>
        <w:r w:rsidR="00877076">
          <w:rPr>
            <w:noProof/>
            <w:webHidden/>
          </w:rPr>
          <w:tab/>
        </w:r>
        <w:r w:rsidR="00877076">
          <w:rPr>
            <w:noProof/>
            <w:webHidden/>
          </w:rPr>
          <w:fldChar w:fldCharType="begin"/>
        </w:r>
        <w:r w:rsidR="00877076">
          <w:rPr>
            <w:noProof/>
            <w:webHidden/>
          </w:rPr>
          <w:instrText xml:space="preserve"> PAGEREF _Toc485744615 \h </w:instrText>
        </w:r>
        <w:r w:rsidR="00877076">
          <w:rPr>
            <w:noProof/>
            <w:webHidden/>
          </w:rPr>
        </w:r>
        <w:r w:rsidR="00877076">
          <w:rPr>
            <w:noProof/>
            <w:webHidden/>
          </w:rPr>
          <w:fldChar w:fldCharType="separate"/>
        </w:r>
        <w:r w:rsidR="00877076">
          <w:rPr>
            <w:noProof/>
            <w:webHidden/>
          </w:rPr>
          <w:t>5</w:t>
        </w:r>
        <w:r w:rsidR="00877076">
          <w:rPr>
            <w:noProof/>
            <w:webHidden/>
          </w:rPr>
          <w:fldChar w:fldCharType="end"/>
        </w:r>
      </w:hyperlink>
    </w:p>
    <w:p w14:paraId="41B6FA49" w14:textId="77777777" w:rsidR="00877076" w:rsidRDefault="00F3260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16" w:history="1">
        <w:r w:rsidR="00877076" w:rsidRPr="00C65D4F">
          <w:rPr>
            <w:rStyle w:val="Hyperlink"/>
            <w:rFonts w:asciiTheme="majorHAnsi" w:hAnsiTheme="majorHAnsi"/>
            <w:noProof/>
          </w:rPr>
          <w:t>4.</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rFonts w:asciiTheme="majorHAnsi" w:hAnsiTheme="majorHAnsi"/>
            <w:noProof/>
          </w:rPr>
          <w:t>Schnittstellen</w:t>
        </w:r>
        <w:r w:rsidR="00877076">
          <w:rPr>
            <w:noProof/>
            <w:webHidden/>
          </w:rPr>
          <w:tab/>
        </w:r>
        <w:r w:rsidR="00877076">
          <w:rPr>
            <w:noProof/>
            <w:webHidden/>
          </w:rPr>
          <w:fldChar w:fldCharType="begin"/>
        </w:r>
        <w:r w:rsidR="00877076">
          <w:rPr>
            <w:noProof/>
            <w:webHidden/>
          </w:rPr>
          <w:instrText xml:space="preserve"> PAGEREF _Toc485744616 \h </w:instrText>
        </w:r>
        <w:r w:rsidR="00877076">
          <w:rPr>
            <w:noProof/>
            <w:webHidden/>
          </w:rPr>
        </w:r>
        <w:r w:rsidR="00877076">
          <w:rPr>
            <w:noProof/>
            <w:webHidden/>
          </w:rPr>
          <w:fldChar w:fldCharType="separate"/>
        </w:r>
        <w:r w:rsidR="00877076">
          <w:rPr>
            <w:noProof/>
            <w:webHidden/>
          </w:rPr>
          <w:t>6</w:t>
        </w:r>
        <w:r w:rsidR="00877076">
          <w:rPr>
            <w:noProof/>
            <w:webHidden/>
          </w:rPr>
          <w:fldChar w:fldCharType="end"/>
        </w:r>
      </w:hyperlink>
    </w:p>
    <w:p w14:paraId="23AC9924"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7" w:history="1">
        <w:r w:rsidR="00877076" w:rsidRPr="00C65D4F">
          <w:rPr>
            <w:rStyle w:val="Hyperlink"/>
            <w:noProof/>
          </w:rPr>
          <w:t>4.1.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Externe Schnittstellen</w:t>
        </w:r>
        <w:r w:rsidR="00877076">
          <w:rPr>
            <w:noProof/>
            <w:webHidden/>
          </w:rPr>
          <w:tab/>
        </w:r>
        <w:r w:rsidR="00877076">
          <w:rPr>
            <w:noProof/>
            <w:webHidden/>
          </w:rPr>
          <w:fldChar w:fldCharType="begin"/>
        </w:r>
        <w:r w:rsidR="00877076">
          <w:rPr>
            <w:noProof/>
            <w:webHidden/>
          </w:rPr>
          <w:instrText xml:space="preserve"> PAGEREF _Toc485744617 \h </w:instrText>
        </w:r>
        <w:r w:rsidR="00877076">
          <w:rPr>
            <w:noProof/>
            <w:webHidden/>
          </w:rPr>
        </w:r>
        <w:r w:rsidR="00877076">
          <w:rPr>
            <w:noProof/>
            <w:webHidden/>
          </w:rPr>
          <w:fldChar w:fldCharType="separate"/>
        </w:r>
        <w:r w:rsidR="00877076">
          <w:rPr>
            <w:noProof/>
            <w:webHidden/>
          </w:rPr>
          <w:t>6</w:t>
        </w:r>
        <w:r w:rsidR="00877076">
          <w:rPr>
            <w:noProof/>
            <w:webHidden/>
          </w:rPr>
          <w:fldChar w:fldCharType="end"/>
        </w:r>
      </w:hyperlink>
    </w:p>
    <w:p w14:paraId="2F7BACA8"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8" w:history="1">
        <w:r w:rsidR="00877076" w:rsidRPr="00C65D4F">
          <w:rPr>
            <w:rStyle w:val="Hyperlink"/>
            <w:noProof/>
          </w:rPr>
          <w:t>4.2.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wichtige interne Schnittstellen</w:t>
        </w:r>
        <w:r w:rsidR="00877076">
          <w:rPr>
            <w:noProof/>
            <w:webHidden/>
          </w:rPr>
          <w:tab/>
        </w:r>
        <w:r w:rsidR="00877076">
          <w:rPr>
            <w:noProof/>
            <w:webHidden/>
          </w:rPr>
          <w:fldChar w:fldCharType="begin"/>
        </w:r>
        <w:r w:rsidR="00877076">
          <w:rPr>
            <w:noProof/>
            <w:webHidden/>
          </w:rPr>
          <w:instrText xml:space="preserve"> PAGEREF _Toc485744618 \h </w:instrText>
        </w:r>
        <w:r w:rsidR="00877076">
          <w:rPr>
            <w:noProof/>
            <w:webHidden/>
          </w:rPr>
        </w:r>
        <w:r w:rsidR="00877076">
          <w:rPr>
            <w:noProof/>
            <w:webHidden/>
          </w:rPr>
          <w:fldChar w:fldCharType="separate"/>
        </w:r>
        <w:r w:rsidR="00877076">
          <w:rPr>
            <w:noProof/>
            <w:webHidden/>
          </w:rPr>
          <w:t>6</w:t>
        </w:r>
        <w:r w:rsidR="00877076">
          <w:rPr>
            <w:noProof/>
            <w:webHidden/>
          </w:rPr>
          <w:fldChar w:fldCharType="end"/>
        </w:r>
      </w:hyperlink>
    </w:p>
    <w:p w14:paraId="369B73D0"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19" w:history="1">
        <w:r w:rsidR="00877076" w:rsidRPr="00C65D4F">
          <w:rPr>
            <w:rStyle w:val="Hyperlink"/>
            <w:noProof/>
          </w:rPr>
          <w:t>4.3.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Benutzerschnittstelle(n)</w:t>
        </w:r>
        <w:r w:rsidR="00877076">
          <w:rPr>
            <w:noProof/>
            <w:webHidden/>
          </w:rPr>
          <w:tab/>
        </w:r>
        <w:r w:rsidR="00877076">
          <w:rPr>
            <w:noProof/>
            <w:webHidden/>
          </w:rPr>
          <w:fldChar w:fldCharType="begin"/>
        </w:r>
        <w:r w:rsidR="00877076">
          <w:rPr>
            <w:noProof/>
            <w:webHidden/>
          </w:rPr>
          <w:instrText xml:space="preserve"> PAGEREF _Toc485744619 \h </w:instrText>
        </w:r>
        <w:r w:rsidR="00877076">
          <w:rPr>
            <w:noProof/>
            <w:webHidden/>
          </w:rPr>
        </w:r>
        <w:r w:rsidR="00877076">
          <w:rPr>
            <w:noProof/>
            <w:webHidden/>
          </w:rPr>
          <w:fldChar w:fldCharType="separate"/>
        </w:r>
        <w:r w:rsidR="00877076">
          <w:rPr>
            <w:noProof/>
            <w:webHidden/>
          </w:rPr>
          <w:t>6</w:t>
        </w:r>
        <w:r w:rsidR="00877076">
          <w:rPr>
            <w:noProof/>
            <w:webHidden/>
          </w:rPr>
          <w:fldChar w:fldCharType="end"/>
        </w:r>
      </w:hyperlink>
    </w:p>
    <w:p w14:paraId="04B6B0AF" w14:textId="77777777" w:rsidR="00877076" w:rsidRDefault="00F3260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0" w:history="1">
        <w:r w:rsidR="00877076" w:rsidRPr="00C65D4F">
          <w:rPr>
            <w:rStyle w:val="Hyperlink"/>
            <w:noProof/>
          </w:rPr>
          <w:t>5.</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Umgebungs-Anforderungen</w:t>
        </w:r>
        <w:r w:rsidR="00877076">
          <w:rPr>
            <w:noProof/>
            <w:webHidden/>
          </w:rPr>
          <w:tab/>
        </w:r>
        <w:r w:rsidR="00877076">
          <w:rPr>
            <w:noProof/>
            <w:webHidden/>
          </w:rPr>
          <w:fldChar w:fldCharType="begin"/>
        </w:r>
        <w:r w:rsidR="00877076">
          <w:rPr>
            <w:noProof/>
            <w:webHidden/>
          </w:rPr>
          <w:instrText xml:space="preserve"> PAGEREF _Toc485744620 \h </w:instrText>
        </w:r>
        <w:r w:rsidR="00877076">
          <w:rPr>
            <w:noProof/>
            <w:webHidden/>
          </w:rPr>
        </w:r>
        <w:r w:rsidR="00877076">
          <w:rPr>
            <w:noProof/>
            <w:webHidden/>
          </w:rPr>
          <w:fldChar w:fldCharType="separate"/>
        </w:r>
        <w:r w:rsidR="00877076">
          <w:rPr>
            <w:noProof/>
            <w:webHidden/>
          </w:rPr>
          <w:t>7</w:t>
        </w:r>
        <w:r w:rsidR="00877076">
          <w:rPr>
            <w:noProof/>
            <w:webHidden/>
          </w:rPr>
          <w:fldChar w:fldCharType="end"/>
        </w:r>
      </w:hyperlink>
    </w:p>
    <w:p w14:paraId="6FA4CCF0"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1" w:history="1">
        <w:r w:rsidR="00877076" w:rsidRPr="00C65D4F">
          <w:rPr>
            <w:rStyle w:val="Hyperlink"/>
            <w:noProof/>
          </w:rPr>
          <w:t>5.1.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Technologie-Voraussetzungen</w:t>
        </w:r>
        <w:r w:rsidR="00877076">
          <w:rPr>
            <w:noProof/>
            <w:webHidden/>
          </w:rPr>
          <w:tab/>
        </w:r>
        <w:r w:rsidR="00877076">
          <w:rPr>
            <w:noProof/>
            <w:webHidden/>
          </w:rPr>
          <w:fldChar w:fldCharType="begin"/>
        </w:r>
        <w:r w:rsidR="00877076">
          <w:rPr>
            <w:noProof/>
            <w:webHidden/>
          </w:rPr>
          <w:instrText xml:space="preserve"> PAGEREF _Toc485744621 \h </w:instrText>
        </w:r>
        <w:r w:rsidR="00877076">
          <w:rPr>
            <w:noProof/>
            <w:webHidden/>
          </w:rPr>
        </w:r>
        <w:r w:rsidR="00877076">
          <w:rPr>
            <w:noProof/>
            <w:webHidden/>
          </w:rPr>
          <w:fldChar w:fldCharType="separate"/>
        </w:r>
        <w:r w:rsidR="00877076">
          <w:rPr>
            <w:noProof/>
            <w:webHidden/>
          </w:rPr>
          <w:t>7</w:t>
        </w:r>
        <w:r w:rsidR="00877076">
          <w:rPr>
            <w:noProof/>
            <w:webHidden/>
          </w:rPr>
          <w:fldChar w:fldCharType="end"/>
        </w:r>
      </w:hyperlink>
    </w:p>
    <w:p w14:paraId="20570934"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2" w:history="1">
        <w:r w:rsidR="00877076" w:rsidRPr="00C65D4F">
          <w:rPr>
            <w:rStyle w:val="Hyperlink"/>
            <w:noProof/>
          </w:rPr>
          <w:t>5.2.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Kooperierende Anwendungen und COTS-Komponenten</w:t>
        </w:r>
        <w:r w:rsidR="00877076">
          <w:rPr>
            <w:noProof/>
            <w:webHidden/>
          </w:rPr>
          <w:tab/>
        </w:r>
        <w:r w:rsidR="00877076">
          <w:rPr>
            <w:noProof/>
            <w:webHidden/>
          </w:rPr>
          <w:fldChar w:fldCharType="begin"/>
        </w:r>
        <w:r w:rsidR="00877076">
          <w:rPr>
            <w:noProof/>
            <w:webHidden/>
          </w:rPr>
          <w:instrText xml:space="preserve"> PAGEREF _Toc485744622 \h </w:instrText>
        </w:r>
        <w:r w:rsidR="00877076">
          <w:rPr>
            <w:noProof/>
            <w:webHidden/>
          </w:rPr>
        </w:r>
        <w:r w:rsidR="00877076">
          <w:rPr>
            <w:noProof/>
            <w:webHidden/>
          </w:rPr>
          <w:fldChar w:fldCharType="separate"/>
        </w:r>
        <w:r w:rsidR="00877076">
          <w:rPr>
            <w:noProof/>
            <w:webHidden/>
          </w:rPr>
          <w:t>7</w:t>
        </w:r>
        <w:r w:rsidR="00877076">
          <w:rPr>
            <w:noProof/>
            <w:webHidden/>
          </w:rPr>
          <w:fldChar w:fldCharType="end"/>
        </w:r>
      </w:hyperlink>
    </w:p>
    <w:p w14:paraId="4608C6AA" w14:textId="77777777" w:rsidR="00877076" w:rsidRDefault="00F3260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3" w:history="1">
        <w:r w:rsidR="00877076" w:rsidRPr="00C65D4F">
          <w:rPr>
            <w:rStyle w:val="Hyperlink"/>
            <w:noProof/>
          </w:rPr>
          <w:t>6.</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Randbedingungen und Einschränkungen</w:t>
        </w:r>
        <w:r w:rsidR="00877076">
          <w:rPr>
            <w:noProof/>
            <w:webHidden/>
          </w:rPr>
          <w:tab/>
        </w:r>
        <w:r w:rsidR="00877076">
          <w:rPr>
            <w:noProof/>
            <w:webHidden/>
          </w:rPr>
          <w:fldChar w:fldCharType="begin"/>
        </w:r>
        <w:r w:rsidR="00877076">
          <w:rPr>
            <w:noProof/>
            <w:webHidden/>
          </w:rPr>
          <w:instrText xml:space="preserve"> PAGEREF _Toc485744623 \h </w:instrText>
        </w:r>
        <w:r w:rsidR="00877076">
          <w:rPr>
            <w:noProof/>
            <w:webHidden/>
          </w:rPr>
        </w:r>
        <w:r w:rsidR="00877076">
          <w:rPr>
            <w:noProof/>
            <w:webHidden/>
          </w:rPr>
          <w:fldChar w:fldCharType="separate"/>
        </w:r>
        <w:r w:rsidR="00877076">
          <w:rPr>
            <w:noProof/>
            <w:webHidden/>
          </w:rPr>
          <w:t>7</w:t>
        </w:r>
        <w:r w:rsidR="00877076">
          <w:rPr>
            <w:noProof/>
            <w:webHidden/>
          </w:rPr>
          <w:fldChar w:fldCharType="end"/>
        </w:r>
      </w:hyperlink>
    </w:p>
    <w:p w14:paraId="59BA3921" w14:textId="77777777" w:rsidR="00877076" w:rsidRDefault="00F3260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4" w:history="1">
        <w:r w:rsidR="00877076" w:rsidRPr="00C65D4F">
          <w:rPr>
            <w:rStyle w:val="Hyperlink"/>
            <w:noProof/>
          </w:rPr>
          <w:t>7.</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Entwurfsdetails</w:t>
        </w:r>
        <w:r w:rsidR="00877076">
          <w:rPr>
            <w:noProof/>
            <w:webHidden/>
          </w:rPr>
          <w:tab/>
        </w:r>
        <w:r w:rsidR="00877076">
          <w:rPr>
            <w:noProof/>
            <w:webHidden/>
          </w:rPr>
          <w:fldChar w:fldCharType="begin"/>
        </w:r>
        <w:r w:rsidR="00877076">
          <w:rPr>
            <w:noProof/>
            <w:webHidden/>
          </w:rPr>
          <w:instrText xml:space="preserve"> PAGEREF _Toc485744624 \h </w:instrText>
        </w:r>
        <w:r w:rsidR="00877076">
          <w:rPr>
            <w:noProof/>
            <w:webHidden/>
          </w:rPr>
        </w:r>
        <w:r w:rsidR="00877076">
          <w:rPr>
            <w:noProof/>
            <w:webHidden/>
          </w:rPr>
          <w:fldChar w:fldCharType="separate"/>
        </w:r>
        <w:r w:rsidR="00877076">
          <w:rPr>
            <w:noProof/>
            <w:webHidden/>
          </w:rPr>
          <w:t>8</w:t>
        </w:r>
        <w:r w:rsidR="00877076">
          <w:rPr>
            <w:noProof/>
            <w:webHidden/>
          </w:rPr>
          <w:fldChar w:fldCharType="end"/>
        </w:r>
      </w:hyperlink>
    </w:p>
    <w:p w14:paraId="582E8ADE" w14:textId="77777777" w:rsidR="00877076" w:rsidRDefault="00F3260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25" w:history="1">
        <w:r w:rsidR="00877076" w:rsidRPr="00C65D4F">
          <w:rPr>
            <w:rStyle w:val="Hyperlink"/>
            <w:noProof/>
          </w:rPr>
          <w:t>8.</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Testplan</w:t>
        </w:r>
        <w:r w:rsidR="00877076">
          <w:rPr>
            <w:noProof/>
            <w:webHidden/>
          </w:rPr>
          <w:tab/>
        </w:r>
        <w:r w:rsidR="00877076">
          <w:rPr>
            <w:noProof/>
            <w:webHidden/>
          </w:rPr>
          <w:fldChar w:fldCharType="begin"/>
        </w:r>
        <w:r w:rsidR="00877076">
          <w:rPr>
            <w:noProof/>
            <w:webHidden/>
          </w:rPr>
          <w:instrText xml:space="preserve"> PAGEREF _Toc485744625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0C92455C"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6" w:history="1">
        <w:r w:rsidR="00877076" w:rsidRPr="00C65D4F">
          <w:rPr>
            <w:rStyle w:val="Hyperlink"/>
            <w:noProof/>
          </w:rPr>
          <w:t>8.1.</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Testziele</w:t>
        </w:r>
        <w:r w:rsidR="00877076">
          <w:rPr>
            <w:noProof/>
            <w:webHidden/>
          </w:rPr>
          <w:tab/>
        </w:r>
        <w:r w:rsidR="00877076">
          <w:rPr>
            <w:noProof/>
            <w:webHidden/>
          </w:rPr>
          <w:fldChar w:fldCharType="begin"/>
        </w:r>
        <w:r w:rsidR="00877076">
          <w:rPr>
            <w:noProof/>
            <w:webHidden/>
          </w:rPr>
          <w:instrText xml:space="preserve"> PAGEREF _Toc485744626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627BA4AD"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7" w:history="1">
        <w:r w:rsidR="00877076" w:rsidRPr="00C65D4F">
          <w:rPr>
            <w:rStyle w:val="Hyperlink"/>
            <w:noProof/>
          </w:rPr>
          <w:t>8.2.</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Testdesign und -automatisierung</w:t>
        </w:r>
        <w:r w:rsidR="00877076">
          <w:rPr>
            <w:noProof/>
            <w:webHidden/>
          </w:rPr>
          <w:tab/>
        </w:r>
        <w:r w:rsidR="00877076">
          <w:rPr>
            <w:noProof/>
            <w:webHidden/>
          </w:rPr>
          <w:fldChar w:fldCharType="begin"/>
        </w:r>
        <w:r w:rsidR="00877076">
          <w:rPr>
            <w:noProof/>
            <w:webHidden/>
          </w:rPr>
          <w:instrText xml:space="preserve"> PAGEREF _Toc485744627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3C695AE9"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8" w:history="1">
        <w:r w:rsidR="00877076" w:rsidRPr="00C65D4F">
          <w:rPr>
            <w:rStyle w:val="Hyperlink"/>
            <w:noProof/>
          </w:rPr>
          <w:t>8.3.</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Vorgehen beim Testen</w:t>
        </w:r>
        <w:r w:rsidR="00877076">
          <w:rPr>
            <w:noProof/>
            <w:webHidden/>
          </w:rPr>
          <w:tab/>
        </w:r>
        <w:r w:rsidR="00877076">
          <w:rPr>
            <w:noProof/>
            <w:webHidden/>
          </w:rPr>
          <w:fldChar w:fldCharType="begin"/>
        </w:r>
        <w:r w:rsidR="00877076">
          <w:rPr>
            <w:noProof/>
            <w:webHidden/>
          </w:rPr>
          <w:instrText xml:space="preserve"> PAGEREF _Toc485744628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30D18339" w14:textId="77777777" w:rsidR="00877076" w:rsidRDefault="00F3260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85744629" w:history="1">
        <w:r w:rsidR="00877076" w:rsidRPr="00C65D4F">
          <w:rPr>
            <w:rStyle w:val="Hyperlink"/>
            <w:noProof/>
          </w:rPr>
          <w:t>8.4.</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rPr>
          <w:t>Testfälle, Testkriterien und Testergebnisse</w:t>
        </w:r>
        <w:r w:rsidR="00877076">
          <w:rPr>
            <w:noProof/>
            <w:webHidden/>
          </w:rPr>
          <w:tab/>
        </w:r>
        <w:r w:rsidR="00877076">
          <w:rPr>
            <w:noProof/>
            <w:webHidden/>
          </w:rPr>
          <w:fldChar w:fldCharType="begin"/>
        </w:r>
        <w:r w:rsidR="00877076">
          <w:rPr>
            <w:noProof/>
            <w:webHidden/>
          </w:rPr>
          <w:instrText xml:space="preserve"> PAGEREF _Toc485744629 \h </w:instrText>
        </w:r>
        <w:r w:rsidR="00877076">
          <w:rPr>
            <w:noProof/>
            <w:webHidden/>
          </w:rPr>
        </w:r>
        <w:r w:rsidR="00877076">
          <w:rPr>
            <w:noProof/>
            <w:webHidden/>
          </w:rPr>
          <w:fldChar w:fldCharType="separate"/>
        </w:r>
        <w:r w:rsidR="00877076">
          <w:rPr>
            <w:noProof/>
            <w:webHidden/>
          </w:rPr>
          <w:t>9</w:t>
        </w:r>
        <w:r w:rsidR="00877076">
          <w:rPr>
            <w:noProof/>
            <w:webHidden/>
          </w:rPr>
          <w:fldChar w:fldCharType="end"/>
        </w:r>
      </w:hyperlink>
    </w:p>
    <w:p w14:paraId="70A3EEBB" w14:textId="77777777" w:rsidR="00877076" w:rsidRDefault="00F3260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85744630" w:history="1">
        <w:r w:rsidR="00877076" w:rsidRPr="00C65D4F">
          <w:rPr>
            <w:rStyle w:val="Hyperlink"/>
            <w:noProof/>
            <w:highlight w:val="red"/>
          </w:rPr>
          <w:t>9.</w:t>
        </w:r>
        <w:r w:rsidR="00877076">
          <w:rPr>
            <w:rFonts w:asciiTheme="minorHAnsi" w:eastAsiaTheme="minorEastAsia" w:hAnsiTheme="minorHAnsi" w:cstheme="minorBidi"/>
            <w:noProof/>
            <w:spacing w:val="0"/>
            <w:sz w:val="22"/>
            <w:szCs w:val="22"/>
            <w:lang w:val="de-DE" w:eastAsia="de-DE"/>
          </w:rPr>
          <w:tab/>
        </w:r>
        <w:r w:rsidR="00877076" w:rsidRPr="00C65D4F">
          <w:rPr>
            <w:rStyle w:val="Hyperlink"/>
            <w:noProof/>
            <w:highlight w:val="red"/>
          </w:rPr>
          <w:t>Projektabschluss</w:t>
        </w:r>
        <w:r w:rsidR="00877076">
          <w:rPr>
            <w:noProof/>
            <w:webHidden/>
          </w:rPr>
          <w:tab/>
        </w:r>
        <w:r w:rsidR="00877076">
          <w:rPr>
            <w:noProof/>
            <w:webHidden/>
          </w:rPr>
          <w:fldChar w:fldCharType="begin"/>
        </w:r>
        <w:r w:rsidR="00877076">
          <w:rPr>
            <w:noProof/>
            <w:webHidden/>
          </w:rPr>
          <w:instrText xml:space="preserve"> PAGEREF _Toc485744630 \h </w:instrText>
        </w:r>
        <w:r w:rsidR="00877076">
          <w:rPr>
            <w:noProof/>
            <w:webHidden/>
          </w:rPr>
        </w:r>
        <w:r w:rsidR="00877076">
          <w:rPr>
            <w:noProof/>
            <w:webHidden/>
          </w:rPr>
          <w:fldChar w:fldCharType="separate"/>
        </w:r>
        <w:r w:rsidR="00877076">
          <w:rPr>
            <w:noProof/>
            <w:webHidden/>
          </w:rPr>
          <w:t>10</w:t>
        </w:r>
        <w:r w:rsidR="00877076">
          <w:rPr>
            <w:noProof/>
            <w:webHidden/>
          </w:rPr>
          <w:fldChar w:fldCharType="end"/>
        </w:r>
      </w:hyperlink>
    </w:p>
    <w:p w14:paraId="39AF207D" w14:textId="77777777" w:rsidR="004A18E7" w:rsidRDefault="004A18E7" w:rsidP="004A18E7">
      <w:pPr>
        <w:tabs>
          <w:tab w:val="right" w:leader="dot" w:pos="7513"/>
        </w:tabs>
        <w:rPr>
          <w:szCs w:val="22"/>
        </w:rPr>
      </w:pPr>
      <w:r>
        <w:rPr>
          <w:szCs w:val="22"/>
        </w:rPr>
        <w:fldChar w:fldCharType="end"/>
      </w:r>
    </w:p>
    <w:p w14:paraId="0E7E32B4" w14:textId="77777777" w:rsidR="004A18E7" w:rsidRDefault="004A18E7" w:rsidP="004A18E7">
      <w:pPr>
        <w:tabs>
          <w:tab w:val="right" w:leader="dot" w:pos="7513"/>
        </w:tabs>
        <w:rPr>
          <w:szCs w:val="22"/>
        </w:rPr>
      </w:pPr>
    </w:p>
    <w:p w14:paraId="1A6BEE52" w14:textId="77777777" w:rsidR="004A18E7" w:rsidRDefault="004A18E7" w:rsidP="004A18E7">
      <w:pPr>
        <w:tabs>
          <w:tab w:val="right" w:leader="dot" w:pos="7513"/>
        </w:tabs>
        <w:rPr>
          <w:szCs w:val="22"/>
        </w:rPr>
      </w:pPr>
    </w:p>
    <w:p w14:paraId="39A28BD8" w14:textId="77777777" w:rsidR="004A18E7" w:rsidRDefault="004A18E7" w:rsidP="004A18E7">
      <w:pPr>
        <w:tabs>
          <w:tab w:val="right" w:leader="dot" w:pos="7513"/>
        </w:tabs>
        <w:rPr>
          <w:szCs w:val="22"/>
        </w:rPr>
      </w:pPr>
    </w:p>
    <w:p w14:paraId="2BDB9EF5" w14:textId="77777777" w:rsidR="004A18E7" w:rsidRPr="00B92EF7" w:rsidRDefault="004A18E7" w:rsidP="004A18E7">
      <w:pPr>
        <w:tabs>
          <w:tab w:val="right" w:leader="dot" w:pos="7513"/>
        </w:tabs>
        <w:rPr>
          <w:rFonts w:asciiTheme="majorHAnsi" w:hAnsiTheme="majorHAnsi"/>
        </w:rPr>
      </w:pPr>
    </w:p>
    <w:p w14:paraId="236DED67"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20ADE3A9" w14:textId="77777777" w:rsidTr="00694799">
        <w:tc>
          <w:tcPr>
            <w:tcW w:w="777" w:type="dxa"/>
          </w:tcPr>
          <w:p w14:paraId="4B395E6F" w14:textId="77777777"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14:paraId="72E8B63E"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4A45445"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0F41BCB4"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67F0EC80"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5966A54E" w14:textId="77777777" w:rsidTr="00694799">
        <w:trPr>
          <w:trHeight w:val="64"/>
        </w:trPr>
        <w:tc>
          <w:tcPr>
            <w:tcW w:w="777" w:type="dxa"/>
          </w:tcPr>
          <w:p w14:paraId="4A039938" w14:textId="445CDF33" w:rsidR="004A18E7" w:rsidRPr="007A0EB3" w:rsidRDefault="00A67E80" w:rsidP="00694799">
            <w:pPr>
              <w:rPr>
                <w:rFonts w:asciiTheme="minorHAnsi" w:hAnsiTheme="minorHAnsi"/>
              </w:rPr>
            </w:pPr>
            <w:r>
              <w:rPr>
                <w:rFonts w:asciiTheme="minorHAnsi" w:hAnsiTheme="minorHAnsi"/>
              </w:rPr>
              <w:t>1.0</w:t>
            </w:r>
          </w:p>
        </w:tc>
        <w:tc>
          <w:tcPr>
            <w:tcW w:w="1440" w:type="dxa"/>
          </w:tcPr>
          <w:p w14:paraId="0719D67C" w14:textId="39EB6FD5" w:rsidR="004A18E7" w:rsidRPr="007A0EB3" w:rsidRDefault="00A67E80" w:rsidP="00694799">
            <w:pPr>
              <w:pStyle w:val="Enclosures"/>
              <w:rPr>
                <w:rFonts w:asciiTheme="minorHAnsi" w:hAnsiTheme="minorHAnsi"/>
                <w:szCs w:val="22"/>
              </w:rPr>
            </w:pPr>
            <w:r>
              <w:rPr>
                <w:rFonts w:asciiTheme="minorHAnsi" w:hAnsiTheme="minorHAnsi"/>
                <w:szCs w:val="22"/>
              </w:rPr>
              <w:t>22.06.2017</w:t>
            </w:r>
          </w:p>
        </w:tc>
        <w:tc>
          <w:tcPr>
            <w:tcW w:w="1800" w:type="dxa"/>
          </w:tcPr>
          <w:p w14:paraId="0545FE0F" w14:textId="182E2316" w:rsidR="004A18E7" w:rsidRPr="007A0EB3" w:rsidRDefault="00A67E80" w:rsidP="00694799">
            <w:pPr>
              <w:pStyle w:val="Enclosures"/>
              <w:rPr>
                <w:rFonts w:asciiTheme="minorHAnsi" w:hAnsiTheme="minorHAnsi"/>
                <w:szCs w:val="22"/>
              </w:rPr>
            </w:pPr>
            <w:r>
              <w:rPr>
                <w:rFonts w:asciiTheme="minorHAnsi" w:hAnsiTheme="minorHAnsi"/>
                <w:szCs w:val="22"/>
              </w:rPr>
              <w:t>Kaufmann, Reimers, Wollschläger</w:t>
            </w:r>
          </w:p>
        </w:tc>
        <w:tc>
          <w:tcPr>
            <w:tcW w:w="3600" w:type="dxa"/>
          </w:tcPr>
          <w:p w14:paraId="693042F7" w14:textId="3D04BB44" w:rsidR="004A18E7" w:rsidRPr="007A0EB3" w:rsidRDefault="00A67E80" w:rsidP="00694799">
            <w:pPr>
              <w:rPr>
                <w:rFonts w:asciiTheme="minorHAnsi" w:hAnsiTheme="minorHAnsi"/>
              </w:rPr>
            </w:pPr>
            <w:r>
              <w:rPr>
                <w:rFonts w:asciiTheme="minorHAnsi" w:hAnsiTheme="minorHAnsi"/>
              </w:rPr>
              <w:t>Abgabeversion</w:t>
            </w:r>
          </w:p>
        </w:tc>
        <w:tc>
          <w:tcPr>
            <w:tcW w:w="1800" w:type="dxa"/>
          </w:tcPr>
          <w:p w14:paraId="7B85DC70" w14:textId="7990E2FC" w:rsidR="004A18E7" w:rsidRPr="007A0EB3" w:rsidRDefault="00A67E80" w:rsidP="00694799">
            <w:pPr>
              <w:rPr>
                <w:rFonts w:asciiTheme="minorHAnsi" w:hAnsiTheme="minorHAnsi"/>
              </w:rPr>
            </w:pPr>
            <w:r>
              <w:rPr>
                <w:rFonts w:asciiTheme="minorHAnsi" w:hAnsiTheme="minorHAnsi"/>
              </w:rPr>
              <w:t>In Arbeit</w:t>
            </w:r>
          </w:p>
        </w:tc>
      </w:tr>
      <w:tr w:rsidR="004A18E7" w:rsidRPr="007A0EB3" w14:paraId="4BD2155D" w14:textId="77777777" w:rsidTr="00694799">
        <w:trPr>
          <w:trHeight w:val="96"/>
        </w:trPr>
        <w:tc>
          <w:tcPr>
            <w:tcW w:w="777" w:type="dxa"/>
          </w:tcPr>
          <w:p w14:paraId="51E07B79" w14:textId="5D650A27" w:rsidR="004A18E7" w:rsidRPr="007A0EB3" w:rsidRDefault="004A18E7" w:rsidP="00694799">
            <w:pPr>
              <w:pStyle w:val="Enclosures"/>
              <w:rPr>
                <w:rFonts w:asciiTheme="minorHAnsi" w:hAnsiTheme="minorHAnsi"/>
                <w:szCs w:val="22"/>
              </w:rPr>
            </w:pPr>
          </w:p>
        </w:tc>
        <w:tc>
          <w:tcPr>
            <w:tcW w:w="1440" w:type="dxa"/>
          </w:tcPr>
          <w:p w14:paraId="2BEDBE81" w14:textId="67525A74" w:rsidR="004A18E7" w:rsidRPr="007A0EB3" w:rsidRDefault="004A18E7" w:rsidP="00694799">
            <w:pPr>
              <w:pStyle w:val="Enclosures"/>
              <w:rPr>
                <w:rFonts w:asciiTheme="minorHAnsi" w:hAnsiTheme="minorHAnsi"/>
                <w:szCs w:val="22"/>
              </w:rPr>
            </w:pPr>
          </w:p>
        </w:tc>
        <w:tc>
          <w:tcPr>
            <w:tcW w:w="1800" w:type="dxa"/>
          </w:tcPr>
          <w:p w14:paraId="5AB223C4" w14:textId="0DFE1402" w:rsidR="004A18E7" w:rsidRPr="007A0EB3" w:rsidRDefault="004A18E7" w:rsidP="00694799">
            <w:pPr>
              <w:pStyle w:val="Enclosures"/>
              <w:rPr>
                <w:rFonts w:asciiTheme="minorHAnsi" w:hAnsiTheme="minorHAnsi"/>
                <w:szCs w:val="22"/>
              </w:rPr>
            </w:pPr>
          </w:p>
        </w:tc>
        <w:tc>
          <w:tcPr>
            <w:tcW w:w="3600" w:type="dxa"/>
          </w:tcPr>
          <w:p w14:paraId="7F130C49" w14:textId="41810733" w:rsidR="004A18E7" w:rsidRPr="007A0EB3" w:rsidRDefault="004A18E7" w:rsidP="00694799">
            <w:pPr>
              <w:pStyle w:val="Enclosures"/>
              <w:rPr>
                <w:rFonts w:asciiTheme="minorHAnsi" w:hAnsiTheme="minorHAnsi"/>
                <w:szCs w:val="22"/>
              </w:rPr>
            </w:pPr>
          </w:p>
        </w:tc>
        <w:tc>
          <w:tcPr>
            <w:tcW w:w="1800" w:type="dxa"/>
          </w:tcPr>
          <w:p w14:paraId="18CB56EA" w14:textId="77777777" w:rsidR="004A18E7" w:rsidRPr="007A0EB3" w:rsidRDefault="004A18E7" w:rsidP="00694799">
            <w:pPr>
              <w:pStyle w:val="Enclosures"/>
              <w:rPr>
                <w:rFonts w:asciiTheme="minorHAnsi" w:hAnsiTheme="minorHAnsi"/>
                <w:szCs w:val="22"/>
              </w:rPr>
            </w:pPr>
          </w:p>
        </w:tc>
      </w:tr>
    </w:tbl>
    <w:p w14:paraId="558A8021" w14:textId="77777777" w:rsidR="004A18E7" w:rsidRPr="00942A7C" w:rsidRDefault="004A18E7" w:rsidP="004A18E7">
      <w:pPr>
        <w:sectPr w:rsidR="004A18E7" w:rsidRPr="00942A7C" w:rsidSect="00B92EF7">
          <w:headerReference w:type="default" r:id="rId12"/>
          <w:type w:val="continuous"/>
          <w:pgSz w:w="11906" w:h="16838"/>
          <w:pgMar w:top="2097" w:right="1106" w:bottom="1134" w:left="1417" w:header="708" w:footer="708" w:gutter="0"/>
          <w:cols w:space="708"/>
          <w:docGrid w:linePitch="360"/>
        </w:sectPr>
      </w:pPr>
    </w:p>
    <w:p w14:paraId="3D6248AE"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lastRenderedPageBreak/>
        <w:br w:type="page"/>
      </w:r>
    </w:p>
    <w:p w14:paraId="7E8B1B1E" w14:textId="77777777" w:rsidR="008066A1" w:rsidRPr="008066A1" w:rsidRDefault="008066A1" w:rsidP="008066A1">
      <w:pPr>
        <w:pStyle w:val="Formatvorlageberschrift1Cambira14"/>
      </w:pPr>
      <w:bookmarkStart w:id="1" w:name="_Toc477474165"/>
      <w:bookmarkStart w:id="2" w:name="_Toc485744603"/>
      <w:r w:rsidRPr="008066A1">
        <w:lastRenderedPageBreak/>
        <w:t xml:space="preserve">Ziel und Zweck des </w:t>
      </w:r>
      <w:bookmarkEnd w:id="1"/>
      <w:r w:rsidR="00542801">
        <w:t>Projekts</w:t>
      </w:r>
      <w:bookmarkEnd w:id="2"/>
    </w:p>
    <w:p w14:paraId="398D2E4D" w14:textId="77777777" w:rsidR="008066A1" w:rsidRDefault="008066A1" w:rsidP="008066A1">
      <w:pPr>
        <w:rPr>
          <w:rFonts w:ascii="Arial" w:hAnsi="Arial" w:cs="Arial"/>
          <w:i/>
        </w:rPr>
      </w:pPr>
    </w:p>
    <w:p w14:paraId="78360D25" w14:textId="77777777" w:rsidR="008066A1" w:rsidRDefault="008066A1" w:rsidP="008066A1">
      <w:pPr>
        <w:pStyle w:val="berschrift2"/>
      </w:pPr>
      <w:bookmarkStart w:id="3" w:name="_Toc485744604"/>
      <w:r w:rsidRPr="008066A1">
        <w:t>Projektbeschreibung</w:t>
      </w:r>
      <w:bookmarkEnd w:id="3"/>
    </w:p>
    <w:p w14:paraId="4660E218" w14:textId="0DCE9900" w:rsidR="00A67E80" w:rsidRPr="004056AC" w:rsidRDefault="004632EA" w:rsidP="004632EA">
      <w:pPr>
        <w:rPr>
          <w:rFonts w:ascii="Arial" w:hAnsi="Arial" w:cs="Arial"/>
          <w:i/>
        </w:rPr>
      </w:pPr>
      <w:r w:rsidRPr="00542801">
        <w:rPr>
          <w:rFonts w:ascii="Arial" w:hAnsi="Arial" w:cs="Arial"/>
          <w:i/>
          <w:highlight w:val="yellow"/>
        </w:rPr>
        <w:t>&lt;Dieser Teil ist ein fester Bestandteil eines Lasten- oder Pflichtenhefts</w:t>
      </w:r>
      <w:r w:rsidR="00542801" w:rsidRPr="00542801">
        <w:rPr>
          <w:rFonts w:ascii="Arial" w:hAnsi="Arial" w:cs="Arial"/>
          <w:i/>
          <w:highlight w:val="yellow"/>
        </w:rPr>
        <w:t xml:space="preserve">. </w:t>
      </w:r>
      <w:r w:rsidR="003C38E1" w:rsidRPr="00542801">
        <w:rPr>
          <w:rFonts w:ascii="Arial" w:hAnsi="Arial" w:cs="Arial"/>
          <w:i/>
          <w:highlight w:val="yellow"/>
        </w:rPr>
        <w:t>Möglich ist eine Übernahme</w:t>
      </w:r>
      <w:r w:rsidR="00542801">
        <w:rPr>
          <w:rFonts w:ascii="Arial" w:hAnsi="Arial" w:cs="Arial"/>
          <w:i/>
          <w:highlight w:val="yellow"/>
        </w:rPr>
        <w:t xml:space="preserve"> der Projektbeschreibung aus den Vorträ</w:t>
      </w:r>
      <w:r w:rsidR="003C38E1" w:rsidRPr="00542801">
        <w:rPr>
          <w:rFonts w:ascii="Arial" w:hAnsi="Arial" w:cs="Arial"/>
          <w:i/>
          <w:highlight w:val="yellow"/>
        </w:rPr>
        <w:t>g</w:t>
      </w:r>
      <w:r w:rsidR="00542801">
        <w:rPr>
          <w:rFonts w:ascii="Arial" w:hAnsi="Arial" w:cs="Arial"/>
          <w:i/>
          <w:highlight w:val="yellow"/>
        </w:rPr>
        <w:t xml:space="preserve">en </w:t>
      </w:r>
      <w:r w:rsidR="003C38E1" w:rsidRPr="00542801">
        <w:rPr>
          <w:rFonts w:ascii="Arial" w:hAnsi="Arial" w:cs="Arial"/>
          <w:i/>
          <w:highlight w:val="yellow"/>
        </w:rPr>
        <w:t>ergänzt um Informationen, die notwendig sind, die</w:t>
      </w:r>
      <w:r w:rsidR="00FF50B4">
        <w:rPr>
          <w:rFonts w:ascii="Arial" w:hAnsi="Arial" w:cs="Arial"/>
          <w:i/>
          <w:highlight w:val="yellow"/>
        </w:rPr>
        <w:t xml:space="preserve"> </w:t>
      </w:r>
      <w:r w:rsidR="003C38E1" w:rsidRPr="00542801">
        <w:rPr>
          <w:rFonts w:ascii="Arial" w:hAnsi="Arial" w:cs="Arial"/>
          <w:i/>
          <w:highlight w:val="yellow"/>
        </w:rPr>
        <w:t>nachfolgenden Teile zu verstehen.</w:t>
      </w:r>
      <w:r w:rsidRPr="00542801">
        <w:rPr>
          <w:rFonts w:ascii="Arial" w:hAnsi="Arial" w:cs="Arial"/>
          <w:i/>
          <w:highlight w:val="yellow"/>
        </w:rPr>
        <w:t>.&gt;</w:t>
      </w:r>
    </w:p>
    <w:p w14:paraId="2F1179BE" w14:textId="56202600" w:rsidR="004632EA" w:rsidRPr="004632EA" w:rsidRDefault="00A67E80" w:rsidP="004632EA">
      <w:r>
        <w:t xml:space="preserve">Unser Projekt war die Erweiterung der Software eines Fahrtreglers auf einen vierfach Fahrtregler. </w:t>
      </w:r>
    </w:p>
    <w:p w14:paraId="4C782A44" w14:textId="77777777" w:rsidR="008066A1" w:rsidRDefault="008066A1" w:rsidP="00542801">
      <w:pPr>
        <w:pStyle w:val="berschrift2"/>
        <w:rPr>
          <w:lang w:eastAsia="de-DE"/>
        </w:rPr>
      </w:pPr>
      <w:bookmarkStart w:id="4" w:name="_Toc485744605"/>
      <w:r w:rsidRPr="00542801">
        <w:rPr>
          <w:lang w:eastAsia="de-DE"/>
        </w:rPr>
        <w:t>Kurzbeschreibung des Projekts</w:t>
      </w:r>
      <w:bookmarkEnd w:id="4"/>
    </w:p>
    <w:p w14:paraId="3F274954" w14:textId="0F42879F" w:rsidR="00506C1F" w:rsidRPr="00506C1F" w:rsidRDefault="00506C1F" w:rsidP="00506C1F">
      <w:pPr>
        <w:rPr>
          <w:lang w:eastAsia="de-DE"/>
        </w:rPr>
      </w:pPr>
      <w:r>
        <w:rPr>
          <w:rFonts w:cs="Arial"/>
          <w:lang w:eastAsia="de-DE"/>
        </w:rPr>
        <w:t>Für eine Modelleisenbahn Zentrale soll ein vierfach Fahrtregler entwickelt werden. Mit diesem Regler soll es möglich sein 4 Züge Gleichzeitig zu steuern. Über den Regler soll die Geschwindigkeit für einen Zug über eine</w:t>
      </w:r>
      <w:r w:rsidR="00AE6224">
        <w:rPr>
          <w:rFonts w:cs="Arial"/>
          <w:lang w:eastAsia="de-DE"/>
        </w:rPr>
        <w:t>n</w:t>
      </w:r>
      <w:r>
        <w:rPr>
          <w:rFonts w:cs="Arial"/>
          <w:lang w:eastAsia="de-DE"/>
        </w:rPr>
        <w:t xml:space="preserve"> Schieberegler gesteuert werden. Ein Taster soll die Fahrtrichtung ändern, wenn der Geschwindigkeitsregler auf 0 ist. Die DUO LED zeigt an ob der Zug vorwärts (grün) oder rückwärts (rot) fährt. Über Funktionstasten (1-4) sollen Zuggeräusche für einen der 4 Züge abgespielt werden.</w:t>
      </w:r>
    </w:p>
    <w:p w14:paraId="38FA4E0B" w14:textId="77777777" w:rsidR="008066A1" w:rsidRDefault="008066A1" w:rsidP="00542801">
      <w:pPr>
        <w:pStyle w:val="berschrift2"/>
        <w:rPr>
          <w:lang w:eastAsia="de-DE"/>
        </w:rPr>
      </w:pPr>
      <w:bookmarkStart w:id="5" w:name="_Toc485744606"/>
      <w:r w:rsidRPr="00542801">
        <w:rPr>
          <w:lang w:eastAsia="de-DE"/>
        </w:rPr>
        <w:t>Zweck des Projekts</w:t>
      </w:r>
      <w:bookmarkEnd w:id="5"/>
    </w:p>
    <w:p w14:paraId="4D575FC8" w14:textId="29615622" w:rsidR="00506C1F" w:rsidRPr="00506C1F" w:rsidRDefault="00506C1F" w:rsidP="00506C1F">
      <w:pPr>
        <w:rPr>
          <w:rFonts w:cs="Arial"/>
          <w:lang w:eastAsia="de-DE"/>
        </w:rPr>
      </w:pPr>
      <w:r>
        <w:rPr>
          <w:rFonts w:cs="Arial"/>
          <w:lang w:eastAsia="de-DE"/>
        </w:rPr>
        <w:t>Der Zweck des Projekts ist die Optimierung eines bestehenden Systems durch einen vierfach Fahrtregler.</w:t>
      </w:r>
    </w:p>
    <w:p w14:paraId="7590BF94" w14:textId="77777777" w:rsidR="008066A1" w:rsidRDefault="008066A1" w:rsidP="00542801">
      <w:pPr>
        <w:pStyle w:val="berschrift2"/>
        <w:rPr>
          <w:lang w:eastAsia="de-DE"/>
        </w:rPr>
      </w:pPr>
      <w:bookmarkStart w:id="6" w:name="_Toc485744607"/>
      <w:r w:rsidRPr="00542801">
        <w:rPr>
          <w:lang w:eastAsia="de-DE"/>
        </w:rPr>
        <w:t>Hintergrund, Problemstellung, Motivation für das Projekt</w:t>
      </w:r>
      <w:bookmarkEnd w:id="6"/>
    </w:p>
    <w:p w14:paraId="163217FE" w14:textId="65A61243" w:rsidR="00506C1F" w:rsidRPr="00506C1F" w:rsidRDefault="00506C1F" w:rsidP="00506C1F">
      <w:pPr>
        <w:rPr>
          <w:rFonts w:cs="Arial"/>
          <w:lang w:eastAsia="de-DE"/>
        </w:rPr>
      </w:pPr>
      <w:r>
        <w:rPr>
          <w:rFonts w:cs="Arial"/>
          <w:lang w:eastAsia="de-DE"/>
        </w:rPr>
        <w:t>Zurzeit können mit der Zentrale nur 2 Züge gleichzeitig gesteuert werden. Wenn ein weiterer Zug gesteuert werden soll, muss die Zentrale umschalten. Durch das Umschalten verliert der Anwender die direkte Kontrolle über alle fahrenden Züge. Dabei soll ein vierfach Fahrtregler helfen, der 4 Züge gleichzeitig ansteuern kann und erweiterbar sein soll. Dadurch sieht der Anwender sofort ob der Zug vorwärts oder rückwärts fährt, kann die Geschwindigkeit ohne umzuschalten anpassen und direkt die Funktionstasten für einen Zug benutzen.</w:t>
      </w:r>
    </w:p>
    <w:p w14:paraId="4D128AD3" w14:textId="77777777" w:rsidR="008066A1" w:rsidRDefault="008066A1" w:rsidP="00542801">
      <w:pPr>
        <w:pStyle w:val="berschrift2"/>
        <w:rPr>
          <w:lang w:eastAsia="de-DE"/>
        </w:rPr>
      </w:pPr>
      <w:bookmarkStart w:id="7" w:name="_Toc485744608"/>
      <w:r w:rsidRPr="00542801">
        <w:rPr>
          <w:lang w:eastAsia="de-DE"/>
        </w:rPr>
        <w:t>Ziele des Projekts</w:t>
      </w:r>
      <w:bookmarkEnd w:id="7"/>
    </w:p>
    <w:p w14:paraId="2F177A8B" w14:textId="47F9BD5D" w:rsidR="00506C1F" w:rsidRPr="00506C1F" w:rsidRDefault="00506C1F" w:rsidP="00506C1F">
      <w:pPr>
        <w:rPr>
          <w:rFonts w:cs="Arial"/>
          <w:lang w:eastAsia="de-DE"/>
        </w:rPr>
      </w:pPr>
      <w:r>
        <w:rPr>
          <w:rFonts w:cs="Arial"/>
          <w:lang w:eastAsia="de-DE"/>
        </w:rPr>
        <w:t>Das Ziel des Projekts ist eine Implementierung des vierfach Fahrtregler mit den gewünschten Optionen und eine Anbindung an die Zentrale über das LocoNet.</w:t>
      </w:r>
    </w:p>
    <w:p w14:paraId="5B649672" w14:textId="77777777" w:rsidR="008066A1" w:rsidRDefault="008066A1" w:rsidP="00542801">
      <w:pPr>
        <w:pStyle w:val="berschrift2"/>
        <w:rPr>
          <w:lang w:eastAsia="de-DE"/>
        </w:rPr>
      </w:pPr>
      <w:bookmarkStart w:id="8" w:name="_Toc485744609"/>
      <w:r w:rsidRPr="00542801">
        <w:rPr>
          <w:lang w:eastAsia="de-DE"/>
        </w:rPr>
        <w:t>Erfolgskriterien</w:t>
      </w:r>
      <w:bookmarkEnd w:id="8"/>
    </w:p>
    <w:p w14:paraId="52E265E3" w14:textId="5DEB1C09" w:rsidR="00506C1F" w:rsidRPr="00506C1F" w:rsidRDefault="00506C1F" w:rsidP="00506C1F">
      <w:pPr>
        <w:rPr>
          <w:rFonts w:cs="Arial"/>
          <w:lang w:eastAsia="de-DE"/>
        </w:rPr>
      </w:pPr>
      <w:r>
        <w:rPr>
          <w:rFonts w:cs="Arial"/>
          <w:lang w:eastAsia="de-DE"/>
        </w:rPr>
        <w:t>Ein funktionierender vierfach Fahrtregler mit den gewünschten Optionen.</w:t>
      </w:r>
    </w:p>
    <w:p w14:paraId="3CEC6C6E" w14:textId="77777777" w:rsidR="008066A1" w:rsidRPr="004056AC" w:rsidRDefault="008066A1" w:rsidP="008066A1">
      <w:pPr>
        <w:rPr>
          <w:rFonts w:ascii="Arial" w:hAnsi="Arial" w:cs="Arial"/>
        </w:rPr>
      </w:pPr>
      <w:r w:rsidRPr="004056AC">
        <w:rPr>
          <w:rFonts w:ascii="Arial" w:hAnsi="Arial" w:cs="Arial"/>
        </w:rPr>
        <w:br w:type="page"/>
      </w:r>
    </w:p>
    <w:p w14:paraId="550889B5" w14:textId="77777777" w:rsidR="00542801" w:rsidRPr="003C160B" w:rsidRDefault="00542801" w:rsidP="00542801">
      <w:pPr>
        <w:pStyle w:val="Formatvorlageberschrift1Verdana11pt"/>
        <w:numPr>
          <w:ilvl w:val="0"/>
          <w:numId w:val="11"/>
        </w:numPr>
        <w:rPr>
          <w:rFonts w:asciiTheme="majorHAnsi" w:hAnsiTheme="majorHAnsi"/>
        </w:rPr>
      </w:pPr>
      <w:bookmarkStart w:id="9" w:name="_Toc362016966"/>
      <w:bookmarkStart w:id="10" w:name="_Toc485744610"/>
      <w:r w:rsidRPr="003C160B">
        <w:rPr>
          <w:rFonts w:asciiTheme="majorHAnsi" w:hAnsiTheme="majorHAnsi"/>
        </w:rPr>
        <w:lastRenderedPageBreak/>
        <w:t>Systemübersicht</w:t>
      </w:r>
      <w:bookmarkEnd w:id="9"/>
      <w:bookmarkEnd w:id="10"/>
    </w:p>
    <w:p w14:paraId="4397C51D" w14:textId="77777777" w:rsidR="00542801" w:rsidRPr="00942A7C" w:rsidRDefault="00542801" w:rsidP="00542801"/>
    <w:p w14:paraId="5850B4CD" w14:textId="2B35139C" w:rsidR="00A47F51" w:rsidRPr="00A47F51" w:rsidRDefault="00542801" w:rsidP="00542801">
      <w:pPr>
        <w:rPr>
          <w:i/>
          <w:color w:val="0000FF"/>
        </w:rPr>
      </w:pPr>
      <w:r w:rsidRPr="00A03464">
        <w:rPr>
          <w:i/>
          <w:color w:val="0000FF"/>
        </w:rPr>
        <w:t>Übersicht und Begründung des gewählten Lösungsansatzes</w:t>
      </w:r>
    </w:p>
    <w:p w14:paraId="150566B5" w14:textId="36A52B5E" w:rsidR="00542801" w:rsidRDefault="00F32602" w:rsidP="00542801">
      <w:r>
        <w:rPr>
          <w:noProof/>
          <w:lang w:val="de-DE" w:eastAsia="de-DE"/>
        </w:rPr>
        <w:pict w14:anchorId="6625D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kt 3" o:spid="_x0000_s1027" type="#_x0000_t75" style="position:absolute;margin-left:-24.15pt;margin-top:9.5pt;width:507.35pt;height:266.7pt;z-index:251676672;visibility:visible">
            <v:imagedata r:id="rId13" o:title=""/>
          </v:shape>
        </w:pict>
      </w:r>
    </w:p>
    <w:p w14:paraId="4463FAF6" w14:textId="279BB6CF" w:rsidR="00A47F51" w:rsidRDefault="00A47F51" w:rsidP="00542801"/>
    <w:p w14:paraId="2E3E1A2B" w14:textId="41656D16" w:rsidR="00A47F51" w:rsidRDefault="00A47F51" w:rsidP="00542801"/>
    <w:p w14:paraId="797D9846" w14:textId="77777777" w:rsidR="00A47F51" w:rsidRDefault="00A47F51" w:rsidP="00542801"/>
    <w:p w14:paraId="6247C18B" w14:textId="77777777" w:rsidR="00A47F51" w:rsidRDefault="00A47F51" w:rsidP="00542801"/>
    <w:p w14:paraId="75D8E4F5" w14:textId="77777777" w:rsidR="00A47F51" w:rsidRDefault="00A47F51" w:rsidP="00542801"/>
    <w:p w14:paraId="1CD487B0" w14:textId="77777777" w:rsidR="00A47F51" w:rsidRDefault="00A47F51" w:rsidP="00542801"/>
    <w:p w14:paraId="20662802" w14:textId="77777777" w:rsidR="00A47F51" w:rsidRDefault="00A47F51" w:rsidP="00542801"/>
    <w:p w14:paraId="0A1989A1" w14:textId="77777777" w:rsidR="00A47F51" w:rsidRDefault="00A47F51" w:rsidP="00542801"/>
    <w:p w14:paraId="10C1A21C" w14:textId="77777777" w:rsidR="00A47F51" w:rsidRDefault="00A47F51" w:rsidP="00542801"/>
    <w:p w14:paraId="6F74BD9F" w14:textId="77777777" w:rsidR="00A47F51" w:rsidRDefault="00A47F51" w:rsidP="00542801"/>
    <w:p w14:paraId="6C9B7877" w14:textId="77777777" w:rsidR="00A47F51" w:rsidRDefault="00A47F51" w:rsidP="00542801"/>
    <w:p w14:paraId="2369693D" w14:textId="77777777" w:rsidR="00A47F51" w:rsidRDefault="00A47F51" w:rsidP="00542801"/>
    <w:p w14:paraId="1DF71451" w14:textId="40D24CC6" w:rsidR="00A47F51" w:rsidRDefault="00A47F51" w:rsidP="00542801"/>
    <w:p w14:paraId="2AD32205" w14:textId="77777777" w:rsidR="00A47F51" w:rsidRDefault="00A47F51" w:rsidP="00542801"/>
    <w:p w14:paraId="00CCF54F" w14:textId="77777777" w:rsidR="00A47F51" w:rsidRDefault="00A47F51" w:rsidP="00542801"/>
    <w:p w14:paraId="51EB82DB" w14:textId="77777777" w:rsidR="00A47F51" w:rsidRDefault="00A47F51" w:rsidP="00542801"/>
    <w:p w14:paraId="5307FD60" w14:textId="77777777" w:rsidR="00A47F51" w:rsidRDefault="00A47F51" w:rsidP="00542801"/>
    <w:p w14:paraId="74902DCE" w14:textId="77777777" w:rsidR="00A47F51" w:rsidRDefault="00A47F51" w:rsidP="00542801"/>
    <w:p w14:paraId="5A3A212F" w14:textId="0C8880F5" w:rsidR="00A47F51" w:rsidRDefault="00B30711" w:rsidP="00542801">
      <w:r>
        <w:t>Eine grobe Übersicht über den Ablauf der Software soll das obere Bild darstellen. Der Benutzer interagiert mit dem Fahrtregler. Die Hauptroutine in der Software holt sich die Werte der Bauteile. Wenn alle Werte ausgelesen wurden, werden sie in Daten umgewandelt, mit der die Zentrale arbeiten kann. Danach werden sie in Pakete gesteckt und für die Übertragung vorbereitet. Wenn alles abgeschlossen ist, wird das Paket gesendet. Nachdem das Paket an der Zentrale angekommen ist, schickt sie eine Antwort an den Fahrtregler zurück. Damit ist ein Durchlauf beendet. In unserem Fall wird dieser Ablauf viermal ausgeführt (für jeden Regler). Danach beginnt der Durchlauf wieder mit dem ersten Regler.</w:t>
      </w:r>
    </w:p>
    <w:p w14:paraId="0317F0C1" w14:textId="16853F33" w:rsidR="00A47F51" w:rsidRDefault="00A47F51" w:rsidP="00542801"/>
    <w:p w14:paraId="6BC7E3BC" w14:textId="6E788DFE" w:rsidR="00B30711" w:rsidRDefault="00B30711">
      <w:pPr>
        <w:adjustRightInd/>
        <w:snapToGrid/>
        <w:spacing w:line="240" w:lineRule="auto"/>
      </w:pPr>
      <w:r>
        <w:br w:type="page"/>
      </w:r>
    </w:p>
    <w:p w14:paraId="21EC3C4A" w14:textId="77777777" w:rsidR="00B30711" w:rsidRDefault="00B30711" w:rsidP="00542801"/>
    <w:p w14:paraId="1ADC6B5B" w14:textId="77777777" w:rsidR="00404088" w:rsidRDefault="00404088" w:rsidP="00542801"/>
    <w:p w14:paraId="150F42A6" w14:textId="10D6335D" w:rsidR="00404088" w:rsidRDefault="00F32602" w:rsidP="00542801">
      <w:r>
        <w:rPr>
          <w:noProof/>
          <w:lang w:val="de-DE" w:eastAsia="de-DE"/>
        </w:rPr>
        <w:pict w14:anchorId="059A3C3A">
          <v:shape id="_x0000_s1028" type="#_x0000_t75" style="position:absolute;margin-left:19.4pt;margin-top:5.9pt;width:429.3pt;height:290.05pt;z-index:251677696;visibility:visible">
            <v:imagedata r:id="rId14" o:title=""/>
          </v:shape>
        </w:pict>
      </w:r>
    </w:p>
    <w:p w14:paraId="057CA3D0" w14:textId="77777777" w:rsidR="00404088" w:rsidRDefault="00404088" w:rsidP="00542801"/>
    <w:p w14:paraId="19A51D4F" w14:textId="77777777" w:rsidR="00404088" w:rsidRDefault="00404088" w:rsidP="00542801"/>
    <w:p w14:paraId="6E6222C2" w14:textId="047D1A6F" w:rsidR="00404088" w:rsidRDefault="00404088" w:rsidP="00542801"/>
    <w:p w14:paraId="45DC5C1F" w14:textId="77777777" w:rsidR="00404088" w:rsidRDefault="00404088" w:rsidP="00542801"/>
    <w:p w14:paraId="31C6DD77" w14:textId="77777777" w:rsidR="00404088" w:rsidRDefault="00404088" w:rsidP="00542801"/>
    <w:p w14:paraId="352AEDA8" w14:textId="77777777" w:rsidR="00404088" w:rsidRDefault="00404088" w:rsidP="00542801"/>
    <w:p w14:paraId="4AEC0E30" w14:textId="77777777" w:rsidR="00404088" w:rsidRDefault="00404088" w:rsidP="00542801"/>
    <w:p w14:paraId="5CE91E34" w14:textId="77777777" w:rsidR="00404088" w:rsidRDefault="00404088" w:rsidP="00542801"/>
    <w:p w14:paraId="763897C4" w14:textId="77777777" w:rsidR="00404088" w:rsidRDefault="00404088" w:rsidP="00542801"/>
    <w:p w14:paraId="7423231A" w14:textId="77777777" w:rsidR="00404088" w:rsidRDefault="00404088" w:rsidP="00542801"/>
    <w:p w14:paraId="030681AD" w14:textId="77777777" w:rsidR="00404088" w:rsidRDefault="00404088" w:rsidP="00542801"/>
    <w:p w14:paraId="2BA98C9C" w14:textId="77777777" w:rsidR="00404088" w:rsidRDefault="00404088" w:rsidP="00542801"/>
    <w:p w14:paraId="22841072" w14:textId="77777777" w:rsidR="00404088" w:rsidRDefault="00404088" w:rsidP="00542801"/>
    <w:p w14:paraId="3F77B2BE" w14:textId="77777777" w:rsidR="00404088" w:rsidRDefault="00404088" w:rsidP="00542801"/>
    <w:p w14:paraId="6E10E7E1" w14:textId="77777777" w:rsidR="00404088" w:rsidRDefault="00404088" w:rsidP="00542801"/>
    <w:p w14:paraId="199CA02C" w14:textId="77777777" w:rsidR="00404088" w:rsidRDefault="00404088" w:rsidP="00542801"/>
    <w:p w14:paraId="28B96E02" w14:textId="77777777" w:rsidR="00404088" w:rsidRDefault="00404088" w:rsidP="00542801"/>
    <w:p w14:paraId="6CBE1B24" w14:textId="77777777" w:rsidR="00404088" w:rsidRDefault="00404088" w:rsidP="00542801"/>
    <w:p w14:paraId="54241ACE" w14:textId="77777777" w:rsidR="00404088" w:rsidRDefault="00404088" w:rsidP="00542801"/>
    <w:p w14:paraId="08252BE1" w14:textId="34C4A08F" w:rsidR="00404088" w:rsidRDefault="00B30711" w:rsidP="00542801">
      <w:r>
        <w:t>Dieses Bild beschreibt die Funktion des Fahrtreglers.</w:t>
      </w:r>
    </w:p>
    <w:p w14:paraId="0A8F4131" w14:textId="061D7CE3" w:rsidR="00B30711" w:rsidRDefault="00B30711" w:rsidP="00542801">
      <w:r>
        <w:t>Auf dem Fahrtregler befinden sich:</w:t>
      </w:r>
    </w:p>
    <w:p w14:paraId="76506AC8" w14:textId="5287673E" w:rsidR="00B30711" w:rsidRDefault="00B30711" w:rsidP="00B30711">
      <w:pPr>
        <w:pStyle w:val="Listenabsatz"/>
        <w:numPr>
          <w:ilvl w:val="0"/>
          <w:numId w:val="29"/>
        </w:numPr>
      </w:pPr>
      <w:r>
        <w:t>4 Schieberegler (Zum Steuern der Geschwindigkeit)</w:t>
      </w:r>
    </w:p>
    <w:p w14:paraId="3B01E3A8" w14:textId="30677C5A" w:rsidR="00B30711" w:rsidRDefault="00B30711" w:rsidP="00B30711">
      <w:pPr>
        <w:pStyle w:val="Listenabsatz"/>
        <w:numPr>
          <w:ilvl w:val="0"/>
          <w:numId w:val="29"/>
        </w:numPr>
      </w:pPr>
      <w:r>
        <w:t>4 Richtungstasten (Zum Ändern der Zugrichtung)</w:t>
      </w:r>
    </w:p>
    <w:p w14:paraId="0D1A6755" w14:textId="5917E7FF" w:rsidR="00B30711" w:rsidRDefault="00B30711" w:rsidP="00B30711">
      <w:pPr>
        <w:pStyle w:val="Listenabsatz"/>
        <w:numPr>
          <w:ilvl w:val="0"/>
          <w:numId w:val="29"/>
        </w:numPr>
      </w:pPr>
      <w:r>
        <w:t>4 Shifttasten (Zum durchschalten der Modi 1 und 2)</w:t>
      </w:r>
    </w:p>
    <w:p w14:paraId="48FAEB2A" w14:textId="5EA0C7A5" w:rsidR="00B30711" w:rsidRDefault="00B30711" w:rsidP="00B30711">
      <w:pPr>
        <w:pStyle w:val="Listenabsatz"/>
        <w:numPr>
          <w:ilvl w:val="0"/>
          <w:numId w:val="29"/>
        </w:numPr>
      </w:pPr>
      <w:r>
        <w:t>4 Funktionstasten (4 in Modus 1, 4 weitere in Modus 2)</w:t>
      </w:r>
    </w:p>
    <w:p w14:paraId="052C006D" w14:textId="6E1FD3DA" w:rsidR="00B30711" w:rsidRDefault="00B30711" w:rsidP="00B30711">
      <w:pPr>
        <w:pStyle w:val="Listenabsatz"/>
        <w:numPr>
          <w:ilvl w:val="0"/>
          <w:numId w:val="29"/>
        </w:numPr>
      </w:pPr>
      <w:r>
        <w:t>4 LED’s (Rot zum Signalisieren für Rückwärts, Grün für Vorwärts)</w:t>
      </w:r>
    </w:p>
    <w:p w14:paraId="1510FE74" w14:textId="77777777" w:rsidR="00404088" w:rsidRPr="00942A7C" w:rsidRDefault="00404088" w:rsidP="00542801"/>
    <w:p w14:paraId="0B41F637" w14:textId="54FADAB5" w:rsidR="00542801" w:rsidRPr="007E1E36" w:rsidRDefault="00542801" w:rsidP="00542801">
      <w:pPr>
        <w:pStyle w:val="Formatvorlageberschrift1Verdana11pt"/>
        <w:numPr>
          <w:ilvl w:val="0"/>
          <w:numId w:val="11"/>
        </w:numPr>
        <w:rPr>
          <w:rFonts w:asciiTheme="majorHAnsi" w:hAnsiTheme="majorHAnsi"/>
        </w:rPr>
      </w:pPr>
      <w:r w:rsidRPr="00942A7C">
        <w:br w:type="page"/>
      </w:r>
      <w:bookmarkStart w:id="11" w:name="_Toc362016967"/>
      <w:bookmarkStart w:id="12" w:name="_Toc485744611"/>
      <w:r w:rsidRPr="007E1E36">
        <w:rPr>
          <w:rFonts w:asciiTheme="majorHAnsi" w:hAnsiTheme="majorHAnsi"/>
        </w:rPr>
        <w:lastRenderedPageBreak/>
        <w:t>Architektur und Designentscheide</w:t>
      </w:r>
      <w:bookmarkEnd w:id="11"/>
      <w:bookmarkEnd w:id="12"/>
    </w:p>
    <w:p w14:paraId="7C8F41E4" w14:textId="77777777" w:rsidR="00542801" w:rsidRDefault="00542801" w:rsidP="00542801"/>
    <w:p w14:paraId="02FB01AA" w14:textId="40E7416C" w:rsidR="005711B4" w:rsidRPr="00FF50B4" w:rsidRDefault="00FF50B4" w:rsidP="00542801">
      <w:pPr>
        <w:rPr>
          <w:rFonts w:ascii="Arial" w:hAnsi="Arial" w:cs="Arial"/>
          <w:i/>
          <w:highlight w:val="yellow"/>
        </w:rPr>
      </w:pPr>
      <w:r>
        <w:rPr>
          <w:rFonts w:ascii="Arial" w:hAnsi="Arial" w:cs="Arial"/>
          <w:i/>
          <w:highlight w:val="yellow"/>
        </w:rPr>
        <w:t>&lt;</w:t>
      </w:r>
      <w:r w:rsidR="005711B4" w:rsidRPr="00FF50B4">
        <w:rPr>
          <w:rFonts w:ascii="Arial" w:hAnsi="Arial" w:cs="Arial"/>
          <w:i/>
          <w:highlight w:val="yellow"/>
        </w:rPr>
        <w:t>Beschreibung der Software-Architektur (Ist-Zustand)</w:t>
      </w:r>
    </w:p>
    <w:p w14:paraId="446C628C" w14:textId="77777777" w:rsidR="00FF50B4" w:rsidRPr="00FF50B4" w:rsidRDefault="00FF50B4" w:rsidP="00542801">
      <w:pPr>
        <w:rPr>
          <w:rFonts w:ascii="Arial" w:hAnsi="Arial" w:cs="Arial"/>
          <w:i/>
          <w:highlight w:val="yellow"/>
        </w:rPr>
      </w:pPr>
    </w:p>
    <w:p w14:paraId="32881EF0" w14:textId="5908E76E" w:rsidR="00FF50B4" w:rsidRPr="00FF50B4" w:rsidRDefault="00FF50B4" w:rsidP="00FF50B4">
      <w:pPr>
        <w:pStyle w:val="Listenabsatz"/>
        <w:numPr>
          <w:ilvl w:val="0"/>
          <w:numId w:val="22"/>
        </w:numPr>
        <w:rPr>
          <w:rFonts w:ascii="Arial" w:hAnsi="Arial" w:cs="Arial"/>
          <w:i/>
          <w:szCs w:val="24"/>
          <w:highlight w:val="yellow"/>
        </w:rPr>
      </w:pPr>
      <w:r w:rsidRPr="00FF50B4">
        <w:rPr>
          <w:rFonts w:ascii="Arial" w:hAnsi="Arial" w:cs="Arial"/>
          <w:i/>
          <w:highlight w:val="yellow"/>
        </w:rPr>
        <w:t>Zu allen Unterpunkten</w:t>
      </w:r>
    </w:p>
    <w:p w14:paraId="2B179F80"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Motivation und Ziele</w:t>
      </w:r>
    </w:p>
    <w:p w14:paraId="444EC1D3"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Beschreibung</w:t>
      </w:r>
    </w:p>
    <w:p w14:paraId="1C6E8AB4"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Entscheidungen und Bewertung</w:t>
      </w:r>
    </w:p>
    <w:p w14:paraId="57CBE711" w14:textId="77777777" w:rsid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Ggf. Beispiel</w:t>
      </w:r>
    </w:p>
    <w:p w14:paraId="5F5BDB40" w14:textId="220636B9" w:rsidR="00AE6224" w:rsidRPr="00AE6224" w:rsidRDefault="00FF50B4" w:rsidP="00AE6224">
      <w:pPr>
        <w:pStyle w:val="Listenabsatz"/>
        <w:numPr>
          <w:ilvl w:val="0"/>
          <w:numId w:val="22"/>
        </w:numPr>
        <w:rPr>
          <w:rFonts w:ascii="Arial" w:hAnsi="Arial" w:cs="Arial"/>
          <w:i/>
          <w:highlight w:val="yellow"/>
        </w:rPr>
      </w:pPr>
      <w:r>
        <w:rPr>
          <w:rFonts w:ascii="Arial" w:hAnsi="Arial" w:cs="Arial"/>
          <w:i/>
          <w:highlight w:val="yellow"/>
        </w:rPr>
        <w:t>&gt;</w:t>
      </w:r>
    </w:p>
    <w:p w14:paraId="6DD8D59F" w14:textId="77777777" w:rsidR="00FF50B4" w:rsidRPr="00AE6224" w:rsidRDefault="00FF50B4" w:rsidP="00542801"/>
    <w:p w14:paraId="1EDFC496" w14:textId="77777777" w:rsidR="00542801" w:rsidRDefault="00542801" w:rsidP="00542801">
      <w:pPr>
        <w:pStyle w:val="berschrift2"/>
      </w:pPr>
      <w:bookmarkStart w:id="13" w:name="_Toc362016968"/>
      <w:bookmarkStart w:id="14" w:name="_Toc485744612"/>
      <w:r w:rsidRPr="007E1E36">
        <w:t>Modell(e) und Sichten</w:t>
      </w:r>
      <w:bookmarkEnd w:id="13"/>
      <w:bookmarkEnd w:id="14"/>
      <w:r w:rsidRPr="007E1E36">
        <w:t xml:space="preserve"> </w:t>
      </w:r>
    </w:p>
    <w:p w14:paraId="0733AAAB" w14:textId="77777777" w:rsidR="00FD6669" w:rsidRDefault="00FD6669" w:rsidP="00FD6669"/>
    <w:p w14:paraId="69A37AB2"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 xml:space="preserve">Architekturmodelle zur Beschreibung der Struktur der Software, </w:t>
      </w:r>
    </w:p>
    <w:p w14:paraId="0D683807" w14:textId="385C7923"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Dekomposition in Subsysteme</w:t>
      </w:r>
    </w:p>
    <w:p w14:paraId="210A22B8" w14:textId="56EA3A41"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ggf dynamisches Modell,</w:t>
      </w:r>
    </w:p>
    <w:p w14:paraId="08CC8C07" w14:textId="57715548" w:rsidR="00FD6669" w:rsidRDefault="00FD6669" w:rsidP="00FF50B4">
      <w:pPr>
        <w:pStyle w:val="Listenabsatz"/>
        <w:numPr>
          <w:ilvl w:val="0"/>
          <w:numId w:val="23"/>
        </w:numPr>
      </w:pPr>
      <w:r w:rsidRPr="00FF50B4">
        <w:rPr>
          <w:rFonts w:ascii="Arial" w:hAnsi="Arial" w:cs="Arial"/>
          <w:i/>
          <w:highlight w:val="yellow"/>
        </w:rPr>
        <w:t>Zugangskontrolle und Security</w:t>
      </w:r>
    </w:p>
    <w:p w14:paraId="6A9D8C14" w14:textId="3913DAB8" w:rsidR="000A6B0F" w:rsidRDefault="000A6B0F" w:rsidP="00542801">
      <w:r>
        <w:t>Um eine grobe Übersicht über den Zusammenhang der kompletten Software zu bekommen, wurde eine Dokumentation der Software erstellt.</w:t>
      </w:r>
    </w:p>
    <w:p w14:paraId="01DCC3D9" w14:textId="7720965C" w:rsidR="00A043AA" w:rsidRDefault="00A043AA" w:rsidP="00542801">
      <w:r>
        <w:t>Ein Modell der gesamten Software ist als HTML</w:t>
      </w:r>
      <w:r w:rsidR="00281DF2">
        <w:t xml:space="preserve"> Seite</w:t>
      </w:r>
      <w:r>
        <w:t xml:space="preserve"> verfügbar. Sie liegt mit im Abgabeordner unter: /Abgabeordner/Doxygen/html/index</w:t>
      </w:r>
    </w:p>
    <w:p w14:paraId="0D520C8A" w14:textId="27615B00" w:rsidR="00A043AA" w:rsidRDefault="00A043AA" w:rsidP="00542801">
      <w:r>
        <w:t>Die Index Datei ist die Startseite der Dokumentation.</w:t>
      </w:r>
    </w:p>
    <w:p w14:paraId="0985729B" w14:textId="03BF42CA" w:rsidR="00542801" w:rsidRDefault="00542801" w:rsidP="00542801"/>
    <w:p w14:paraId="5F8A5C0E" w14:textId="77777777" w:rsidR="00542801" w:rsidRDefault="00542801" w:rsidP="00542801">
      <w:pPr>
        <w:pStyle w:val="berschrift2"/>
      </w:pPr>
      <w:bookmarkStart w:id="15" w:name="_Toc362016969"/>
      <w:bookmarkStart w:id="16" w:name="_Toc485744613"/>
      <w:r w:rsidRPr="007E1E36">
        <w:t>Daten (Mengengerüst &amp; Strukturen)</w:t>
      </w:r>
      <w:bookmarkEnd w:id="15"/>
      <w:bookmarkEnd w:id="16"/>
      <w:r w:rsidRPr="007E1E36">
        <w:t xml:space="preserve"> </w:t>
      </w:r>
    </w:p>
    <w:p w14:paraId="67AC01CF" w14:textId="0A691F14"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1F15DAFB"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64270C4E" w14:textId="247E84C2" w:rsidR="00FD6669"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ggf Data Dictionary</w:t>
      </w:r>
    </w:p>
    <w:p w14:paraId="30215A76"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0EE9885F" w14:textId="77777777" w:rsidR="00357C13" w:rsidRPr="00FF50B4" w:rsidRDefault="00357C13" w:rsidP="00FD6669">
      <w:pPr>
        <w:rPr>
          <w:i/>
        </w:rPr>
      </w:pPr>
    </w:p>
    <w:p w14:paraId="59FA6452" w14:textId="77777777" w:rsidR="00542801" w:rsidRPr="00942A7C" w:rsidRDefault="00542801" w:rsidP="00542801">
      <w:r w:rsidRPr="00942A7C">
        <w:t>&lt;tbd&gt;</w:t>
      </w:r>
    </w:p>
    <w:p w14:paraId="4B1ED615" w14:textId="4EA835C0" w:rsidR="00542801" w:rsidRPr="00361DF2" w:rsidRDefault="00542801" w:rsidP="00542801">
      <w:pPr>
        <w:pStyle w:val="berschrift2"/>
        <w:rPr>
          <w:szCs w:val="22"/>
        </w:rPr>
      </w:pPr>
      <w:bookmarkStart w:id="17" w:name="_Toc362016970"/>
      <w:bookmarkStart w:id="18" w:name="_Toc485744614"/>
      <w:r w:rsidRPr="007E1E36">
        <w:t>Entwurfsentscheide</w:t>
      </w:r>
      <w:bookmarkEnd w:id="17"/>
      <w:bookmarkEnd w:id="18"/>
    </w:p>
    <w:p w14:paraId="7A82E5E2" w14:textId="6D40B137" w:rsidR="00FD6669" w:rsidRDefault="00A040F4" w:rsidP="00542801">
      <w:r>
        <w:t>Di</w:t>
      </w:r>
      <w:r w:rsidR="00145C83">
        <w:t>e vorhandene Software war darauf</w:t>
      </w:r>
      <w:r>
        <w:t xml:space="preserve"> ausgelegt nur einen Zug gleichzeitig steuern zu können. In der Software gibt es einen rwslotdata (siehe Punkt 7) in denen die Informationen gespeichert werden. Für unsere Version für vier Regler mussten wir den rwslotdata auf vier erweitern, durch ein Array. Alle Funktionen die mit dem rwslotdata arbeiten</w:t>
      </w:r>
      <w:r w:rsidR="001E749E">
        <w:t>,</w:t>
      </w:r>
      <w:r>
        <w:t xml:space="preserve"> mussten angepasst werden, da die Structur viermal existiert</w:t>
      </w:r>
      <w:r w:rsidR="001E749E">
        <w:t>.</w:t>
      </w:r>
    </w:p>
    <w:p w14:paraId="0AB9FADA" w14:textId="1BD93877" w:rsidR="00FD6669" w:rsidRDefault="00FD6669" w:rsidP="00FD6669">
      <w:pPr>
        <w:pStyle w:val="berschrift2"/>
      </w:pPr>
      <w:bookmarkStart w:id="19" w:name="_Toc485744615"/>
      <w:r>
        <w:lastRenderedPageBreak/>
        <w:t>Randbedingungen und Einschränkungen</w:t>
      </w:r>
      <w:bookmarkEnd w:id="19"/>
    </w:p>
    <w:p w14:paraId="7012D5DC" w14:textId="5E24112A" w:rsidR="001E749E" w:rsidRDefault="001E749E" w:rsidP="001E749E">
      <w:r>
        <w:t>Softwareseitig hatten wir keine nennenswerten Einschränkungen. Alle Methoden, Variablen und Klassen konnten so erstellt werden, wie wir es geplant hatten.</w:t>
      </w:r>
      <w:r w:rsidR="008C7C89">
        <w:t xml:space="preserve"> </w:t>
      </w:r>
    </w:p>
    <w:p w14:paraId="2622E4B6" w14:textId="77777777" w:rsidR="00361DF2" w:rsidRDefault="00361DF2" w:rsidP="001E749E"/>
    <w:p w14:paraId="23ACEB6B" w14:textId="3A2BD1B4" w:rsidR="00361DF2" w:rsidRPr="001E749E" w:rsidRDefault="00361DF2" w:rsidP="001E749E">
      <w:r>
        <w:t xml:space="preserve">Hardwareseitig: Der ATmega 16 Mikrocontroller hat eine begrenzte Speicherkapazität, die wir jedoch mit unserer Software nicht erreicht haben. </w:t>
      </w:r>
    </w:p>
    <w:p w14:paraId="7907CCE6"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20" w:name="_Toc362016971"/>
      <w:bookmarkStart w:id="21" w:name="_Toc485744616"/>
      <w:r w:rsidRPr="007E1E36">
        <w:rPr>
          <w:rFonts w:asciiTheme="majorHAnsi" w:hAnsiTheme="majorHAnsi"/>
          <w:szCs w:val="28"/>
        </w:rPr>
        <w:t>Schnittstellen</w:t>
      </w:r>
      <w:bookmarkEnd w:id="20"/>
      <w:bookmarkEnd w:id="21"/>
    </w:p>
    <w:p w14:paraId="345BC721" w14:textId="3FF31807" w:rsidR="00FF50B4" w:rsidRPr="00FF50B4" w:rsidRDefault="00FF50B4" w:rsidP="00FF50B4">
      <w:pPr>
        <w:rPr>
          <w:rFonts w:ascii="Arial" w:hAnsi="Arial" w:cs="Arial"/>
          <w:i/>
          <w:sz w:val="22"/>
          <w:szCs w:val="22"/>
          <w:highlight w:val="yellow"/>
        </w:rPr>
      </w:pPr>
      <w:r w:rsidRPr="00FF50B4">
        <w:rPr>
          <w:rFonts w:ascii="Arial" w:hAnsi="Arial" w:cs="Arial"/>
          <w:i/>
          <w:sz w:val="22"/>
          <w:szCs w:val="22"/>
          <w:highlight w:val="yellow"/>
        </w:rPr>
        <w:t>bei allen Unterpunkten</w:t>
      </w:r>
    </w:p>
    <w:p w14:paraId="56B3AF81"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Motivation und Ziele</w:t>
      </w:r>
    </w:p>
    <w:p w14:paraId="4660CC7E"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Beschreibung</w:t>
      </w:r>
    </w:p>
    <w:p w14:paraId="0A91D571"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Entscheidungen und Bewertung</w:t>
      </w:r>
    </w:p>
    <w:p w14:paraId="17B61776"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Ggf. Beispiel</w:t>
      </w:r>
    </w:p>
    <w:p w14:paraId="3B4C9BA0" w14:textId="77777777" w:rsidR="00542801" w:rsidRDefault="00542801" w:rsidP="00542801"/>
    <w:p w14:paraId="04FB1D93" w14:textId="77777777" w:rsidR="00542801" w:rsidRPr="00A654C4" w:rsidRDefault="00542801" w:rsidP="00A654C4">
      <w:pPr>
        <w:pStyle w:val="berschrift2"/>
        <w:tabs>
          <w:tab w:val="clear" w:pos="1701"/>
        </w:tabs>
      </w:pPr>
      <w:bookmarkStart w:id="22" w:name="_Toc362016972"/>
      <w:bookmarkStart w:id="23" w:name="_Toc485744617"/>
      <w:r w:rsidRPr="00A654C4">
        <w:t>Externe Schnittstellen</w:t>
      </w:r>
      <w:bookmarkEnd w:id="22"/>
      <w:bookmarkEnd w:id="23"/>
    </w:p>
    <w:p w14:paraId="176F2F28" w14:textId="5CA9E0CD" w:rsidR="008124A2" w:rsidRDefault="008124A2" w:rsidP="00542801">
      <w:r>
        <w:t>Damit die Züge später mit dem Fahrtenregler gesteuert werden können, müssen die Befehle des Fahrtenreglers an die Zentrale geschickt werden können.</w:t>
      </w:r>
    </w:p>
    <w:p w14:paraId="0DBB6D5D" w14:textId="04DFE469" w:rsidR="009B0D80" w:rsidRDefault="009B0D80" w:rsidP="00542801">
      <w:r>
        <w:t>Die LocoNet Schnittstelle ist die wichtigste Schnittstelle, ohne sie kann keine Kommunikation stattfinden und damit auch kein Zug gesteuert werden.</w:t>
      </w:r>
    </w:p>
    <w:p w14:paraId="7E906782" w14:textId="77777777" w:rsidR="009B0D80" w:rsidRDefault="009B0D80" w:rsidP="00542801"/>
    <w:p w14:paraId="509B9882" w14:textId="1C4A3F21" w:rsidR="001555A8" w:rsidRDefault="001555A8" w:rsidP="00542801">
      <w:r>
        <w:t xml:space="preserve">LocoNet </w:t>
      </w:r>
      <w:r w:rsidR="00AE6224">
        <w:t>Schnittstelle der Zentrale</w:t>
      </w:r>
      <w:r w:rsidR="009B0D80">
        <w:t>:</w:t>
      </w:r>
    </w:p>
    <w:p w14:paraId="60664BFE" w14:textId="3DE0F63C" w:rsidR="00AA68E8" w:rsidRDefault="00AE6224" w:rsidP="00542801">
      <w:r>
        <w:t>Die Zentrale</w:t>
      </w:r>
      <w:r w:rsidR="00AA68E8">
        <w:t xml:space="preserve"> wird mit einem RJ11 Kabel mit de</w:t>
      </w:r>
      <w:r>
        <w:t>m Fahrtenregler verbunden.</w:t>
      </w:r>
    </w:p>
    <w:p w14:paraId="30AA38B7" w14:textId="51549C79" w:rsidR="00542801" w:rsidRPr="00942A7C" w:rsidRDefault="00542801" w:rsidP="00542801"/>
    <w:p w14:paraId="0D4E93AF" w14:textId="77777777" w:rsidR="00542801" w:rsidRPr="00A654C4" w:rsidRDefault="00542801" w:rsidP="00A654C4">
      <w:pPr>
        <w:pStyle w:val="berschrift2"/>
        <w:tabs>
          <w:tab w:val="clear" w:pos="1701"/>
        </w:tabs>
      </w:pPr>
      <w:bookmarkStart w:id="24" w:name="_Toc362016973"/>
      <w:bookmarkStart w:id="25" w:name="_Toc485744618"/>
      <w:r w:rsidRPr="00A654C4">
        <w:t>wichtige interne Schnittstellen</w:t>
      </w:r>
      <w:bookmarkEnd w:id="24"/>
      <w:bookmarkEnd w:id="25"/>
      <w:r w:rsidRPr="00A654C4">
        <w:t xml:space="preserve"> </w:t>
      </w:r>
    </w:p>
    <w:p w14:paraId="7C220F75" w14:textId="622A6ACD" w:rsidR="008124A2" w:rsidRDefault="008124A2" w:rsidP="00AE6224">
      <w:r>
        <w:t xml:space="preserve">Auf dem Fahrtenregler befindet sich ein Mikroprozessor der die Verarbeitung aller anfallenden </w:t>
      </w:r>
      <w:r w:rsidR="00034E05">
        <w:rPr>
          <w:color w:val="FF0000"/>
        </w:rPr>
        <w:t>Operationen</w:t>
      </w:r>
      <w:r w:rsidRPr="009B0D80">
        <w:rPr>
          <w:color w:val="FF0000"/>
        </w:rPr>
        <w:t xml:space="preserve"> </w:t>
      </w:r>
      <w:r>
        <w:t>übernimmt. Verarbeiten eines Tastendrucks, oder verschieben eines Reglers.</w:t>
      </w:r>
    </w:p>
    <w:p w14:paraId="67648431" w14:textId="529EF98A" w:rsidR="009B0D80" w:rsidRDefault="009B0D80" w:rsidP="00AE6224">
      <w:r>
        <w:t>Ohne die Verarbeitung der Signale können die zugewiesenen Züge nicht ordentlich gesteuert werden.</w:t>
      </w:r>
    </w:p>
    <w:p w14:paraId="16303647" w14:textId="77777777" w:rsidR="009B0D80" w:rsidRDefault="009B0D80" w:rsidP="00AE6224"/>
    <w:p w14:paraId="4E244512" w14:textId="5B2261D7" w:rsidR="00AE6224" w:rsidRDefault="00AE6224" w:rsidP="00AE6224">
      <w:r>
        <w:t>Erste Schnittstelle: LocoNet Schnittstelle des Fahrtenreglers</w:t>
      </w:r>
    </w:p>
    <w:p w14:paraId="607A9E93" w14:textId="62971E68" w:rsidR="00AE6224" w:rsidRDefault="00AE6224" w:rsidP="00AE6224">
      <w:r>
        <w:t>Der Fahrtenregler wird mit einem RJ11 Kabel mit der Zentrale verbunden.</w:t>
      </w:r>
    </w:p>
    <w:p w14:paraId="51105949" w14:textId="77777777" w:rsidR="00AE6224" w:rsidRDefault="00AE6224" w:rsidP="00AE6224"/>
    <w:p w14:paraId="390FA59C" w14:textId="5A7662A8" w:rsidR="00AE6224" w:rsidRDefault="00AE6224" w:rsidP="00AE6224">
      <w:r>
        <w:t>Zweite Schnittstelle: Programmierschnittstelle auf dem Fahrtenregler</w:t>
      </w:r>
    </w:p>
    <w:p w14:paraId="28513328" w14:textId="77777777" w:rsidR="00AE6224" w:rsidRDefault="00AE6224" w:rsidP="00AE6224">
      <w:r>
        <w:t>Um den Mikrocontroller programmieren zu können, wird er mit einem Programmierboard verbunden. Über das Programmierboard wird dann die erstellte Software aufgespielt.</w:t>
      </w:r>
    </w:p>
    <w:p w14:paraId="1A8453D4" w14:textId="5F35C0AC" w:rsidR="00542801" w:rsidRPr="00942A7C" w:rsidRDefault="00542801" w:rsidP="00542801"/>
    <w:p w14:paraId="6190A8C8" w14:textId="77777777" w:rsidR="00542801" w:rsidRDefault="00542801" w:rsidP="00A654C4">
      <w:pPr>
        <w:pStyle w:val="berschrift2"/>
        <w:tabs>
          <w:tab w:val="clear" w:pos="1701"/>
        </w:tabs>
      </w:pPr>
      <w:bookmarkStart w:id="26" w:name="_Toc362016974"/>
      <w:bookmarkStart w:id="27" w:name="_Toc485744619"/>
      <w:r w:rsidRPr="00A654C4">
        <w:t>Benutzerschnittstelle(n)</w:t>
      </w:r>
      <w:bookmarkEnd w:id="26"/>
      <w:bookmarkEnd w:id="27"/>
    </w:p>
    <w:p w14:paraId="326E9EC4" w14:textId="3E18B045" w:rsidR="00357C13" w:rsidRDefault="00A435C6" w:rsidP="00357C13">
      <w:r>
        <w:t>Der Benutzer interagiert</w:t>
      </w:r>
      <w:r w:rsidR="00361DF2">
        <w:t xml:space="preserve"> direkt</w:t>
      </w:r>
      <w:r>
        <w:t xml:space="preserve"> mit dem Fahrtenregler. Auf dem Fahrtenregler befinden sich Taster, Schieberegler und LED’s.</w:t>
      </w:r>
      <w:r w:rsidR="00AF49D1">
        <w:t xml:space="preserve"> Er kann </w:t>
      </w:r>
      <w:r w:rsidR="00A040F4">
        <w:t>Aktionen durch das Betätigen der Taster oder Regler auslösen.</w:t>
      </w:r>
    </w:p>
    <w:p w14:paraId="05A7E66A" w14:textId="21E68E13" w:rsidR="00542801" w:rsidRPr="00942A7C" w:rsidRDefault="00A040F4" w:rsidP="00542801">
      <w:r>
        <w:t xml:space="preserve">Am Computer kann die Software nicht bedient werden. </w:t>
      </w:r>
      <w:r w:rsidR="007B5A59">
        <w:t>Nur durch das LocoNet Tool kann die Kommunikation zwischen Fahrtregler und Zentrale am Computer ausgelesen werden.</w:t>
      </w:r>
    </w:p>
    <w:p w14:paraId="153F1740" w14:textId="0CEB1F70" w:rsidR="00542801" w:rsidRPr="00942A7C" w:rsidRDefault="00542801" w:rsidP="00542801">
      <w:pPr>
        <w:pStyle w:val="Formatvorlageberschrift1Verdana11pt"/>
        <w:numPr>
          <w:ilvl w:val="0"/>
          <w:numId w:val="11"/>
        </w:numPr>
      </w:pPr>
      <w:r w:rsidRPr="00942A7C">
        <w:br w:type="page"/>
      </w:r>
      <w:bookmarkStart w:id="28" w:name="_Toc362016975"/>
      <w:bookmarkStart w:id="29" w:name="_Toc485744620"/>
      <w:r w:rsidR="00C0352F">
        <w:lastRenderedPageBreak/>
        <w:t>Umgebungs</w:t>
      </w:r>
      <w:r w:rsidRPr="006C535E">
        <w:t>-Anforderungen</w:t>
      </w:r>
      <w:bookmarkEnd w:id="28"/>
      <w:bookmarkEnd w:id="29"/>
    </w:p>
    <w:p w14:paraId="306BA235" w14:textId="77777777" w:rsidR="00542801" w:rsidRDefault="00542801" w:rsidP="00542801"/>
    <w:p w14:paraId="48D66DA2" w14:textId="5B0FED16" w:rsidR="005711B4" w:rsidRPr="00A654C4" w:rsidRDefault="005711B4" w:rsidP="005711B4">
      <w:pPr>
        <w:pStyle w:val="berschrift2"/>
        <w:tabs>
          <w:tab w:val="clear" w:pos="1701"/>
        </w:tabs>
      </w:pPr>
      <w:bookmarkStart w:id="30" w:name="_Toc485744621"/>
      <w:r>
        <w:t>Technologie-Voraussetzungen</w:t>
      </w:r>
      <w:bookmarkEnd w:id="30"/>
    </w:p>
    <w:p w14:paraId="2C3A8852" w14:textId="77777777" w:rsidR="00542801" w:rsidRPr="007E5BC4" w:rsidRDefault="00542801" w:rsidP="00542801">
      <w:pPr>
        <w:rPr>
          <w:rFonts w:ascii="Arial" w:hAnsi="Arial" w:cs="Arial"/>
          <w:i/>
          <w:sz w:val="22"/>
          <w:szCs w:val="22"/>
        </w:rPr>
      </w:pPr>
      <w:r w:rsidRPr="007E5BC4">
        <w:rPr>
          <w:rFonts w:ascii="Arial" w:hAnsi="Arial" w:cs="Arial"/>
          <w:i/>
          <w:sz w:val="22"/>
          <w:szCs w:val="22"/>
          <w:highlight w:val="yellow"/>
        </w:rPr>
        <w:t>HW, BS, VM</w:t>
      </w:r>
      <w:r w:rsidRPr="007E5BC4">
        <w:rPr>
          <w:rFonts w:ascii="Arial" w:hAnsi="Arial" w:cs="Arial"/>
          <w:i/>
          <w:sz w:val="22"/>
          <w:szCs w:val="22"/>
        </w:rPr>
        <w:t xml:space="preserve"> </w:t>
      </w:r>
    </w:p>
    <w:p w14:paraId="6D8E9A2E" w14:textId="516AA26A" w:rsidR="005711B4" w:rsidRDefault="009E0910" w:rsidP="00542801">
      <w:r>
        <w:t>Hardwarevoraussetzungen: Die entwickelte Software wird auf einen Mikrocontroller geschrieben, der auf einer selbst angefertigten Platine sitzt.</w:t>
      </w:r>
    </w:p>
    <w:p w14:paraId="5FB84A68" w14:textId="77777777" w:rsidR="009E0910" w:rsidRDefault="009E0910" w:rsidP="00542801"/>
    <w:p w14:paraId="1A554648" w14:textId="2E523BC2" w:rsidR="009E0910" w:rsidRDefault="009E0910" w:rsidP="00542801">
      <w:r>
        <w:t>Betriebssystemvoraussetzungen: Entwickelt wird die Software mit Atmel Studio</w:t>
      </w:r>
      <w:r w:rsidR="00F6658B">
        <w:t xml:space="preserve"> 7</w:t>
      </w:r>
      <w:r>
        <w:t>, das nicht auf allen Betriebssystemen funktioniert.</w:t>
      </w:r>
      <w:r w:rsidR="00F6658B">
        <w:t xml:space="preserve"> Unterstützt wird Atmel Studio 7 erst ab Windows 7.</w:t>
      </w:r>
    </w:p>
    <w:p w14:paraId="69B21CCB" w14:textId="1366E4E9" w:rsidR="009E0910" w:rsidRDefault="009E0910" w:rsidP="00542801">
      <w:r>
        <w:t>Die Software für den Mikrocontroller ist nicht Betriebssystemabhängig, da auf dem Controller kein Betriebssystem läuft.</w:t>
      </w:r>
    </w:p>
    <w:p w14:paraId="5475E76F" w14:textId="77777777" w:rsidR="009E0910" w:rsidRDefault="009E0910" w:rsidP="00542801"/>
    <w:p w14:paraId="0DD7FF32" w14:textId="23CB5A7E" w:rsidR="009E0910" w:rsidRPr="005711B4" w:rsidRDefault="009E0910" w:rsidP="00542801">
      <w:r>
        <w:t>Virtual-Machine Voraussetzungen:</w:t>
      </w:r>
      <w:r w:rsidR="00F6658B">
        <w:t xml:space="preserve"> In unserem Projekt werden Virtual Machines nicht verwendet.</w:t>
      </w:r>
    </w:p>
    <w:p w14:paraId="5C8C8D0D" w14:textId="77777777" w:rsidR="00542801" w:rsidRDefault="00542801" w:rsidP="00542801"/>
    <w:p w14:paraId="170C0EB5" w14:textId="77777777" w:rsidR="00542801" w:rsidRDefault="00542801" w:rsidP="00542801">
      <w:r w:rsidRPr="00942A7C">
        <w:t>&lt;tbd&gt;</w:t>
      </w:r>
    </w:p>
    <w:p w14:paraId="12BDD891" w14:textId="77777777" w:rsidR="005711B4" w:rsidRDefault="005711B4" w:rsidP="00542801"/>
    <w:p w14:paraId="1829DDEA" w14:textId="457D772E" w:rsidR="005711B4" w:rsidRDefault="005711B4" w:rsidP="005711B4">
      <w:pPr>
        <w:pStyle w:val="berschrift2"/>
        <w:tabs>
          <w:tab w:val="clear" w:pos="1701"/>
        </w:tabs>
      </w:pPr>
      <w:bookmarkStart w:id="31" w:name="_Toc485744622"/>
      <w:r>
        <w:t>Kooperierende</w:t>
      </w:r>
      <w:r w:rsidRPr="005711B4">
        <w:t xml:space="preserve"> Anwendungen</w:t>
      </w:r>
      <w:r>
        <w:t xml:space="preserve"> und COTS-Komponenten</w:t>
      </w:r>
      <w:bookmarkEnd w:id="31"/>
    </w:p>
    <w:p w14:paraId="22B6016D" w14:textId="1D1E9293" w:rsidR="005711B4" w:rsidRPr="00CF534E" w:rsidRDefault="00CF534E" w:rsidP="005711B4">
      <w:pPr>
        <w:rPr>
          <w:rFonts w:ascii="Arial" w:hAnsi="Arial" w:cs="Arial"/>
          <w:i/>
          <w:sz w:val="22"/>
          <w:szCs w:val="22"/>
        </w:rPr>
      </w:pPr>
      <w:r>
        <w:rPr>
          <w:rFonts w:ascii="Arial" w:hAnsi="Arial" w:cs="Arial"/>
          <w:i/>
          <w:sz w:val="22"/>
          <w:szCs w:val="22"/>
          <w:highlight w:val="yellow"/>
        </w:rPr>
        <w:t>&lt;</w:t>
      </w:r>
      <w:r w:rsidR="005711B4" w:rsidRPr="00CF534E">
        <w:rPr>
          <w:rFonts w:ascii="Arial" w:hAnsi="Arial" w:cs="Arial"/>
          <w:i/>
          <w:sz w:val="22"/>
          <w:szCs w:val="22"/>
          <w:highlight w:val="yellow"/>
        </w:rPr>
        <w:t>Externe Anwendungen, mit denen die Software zusammenarbeitet oder Commercial of the Shelf (COTS) Komponenten, die verwendet werden</w:t>
      </w:r>
      <w:r>
        <w:rPr>
          <w:rFonts w:ascii="Arial" w:hAnsi="Arial" w:cs="Arial"/>
          <w:i/>
          <w:sz w:val="22"/>
          <w:szCs w:val="22"/>
        </w:rPr>
        <w:t>&gt;</w:t>
      </w:r>
    </w:p>
    <w:p w14:paraId="029DE859" w14:textId="6C7EA761" w:rsidR="005711B4" w:rsidRDefault="005F4536" w:rsidP="005711B4">
      <w:r>
        <w:t xml:space="preserve">Die implementierte </w:t>
      </w:r>
      <w:r w:rsidR="009E0910">
        <w:t>Software</w:t>
      </w:r>
      <w:r w:rsidR="00675470">
        <w:t xml:space="preserve"> auf der Platine</w:t>
      </w:r>
      <w:r>
        <w:t xml:space="preserve"> kommuniziert</w:t>
      </w:r>
      <w:r w:rsidR="009E0910">
        <w:t xml:space="preserve"> </w:t>
      </w:r>
      <w:r>
        <w:t xml:space="preserve">über </w:t>
      </w:r>
      <w:r w:rsidR="009E0910">
        <w:t>LocoNet</w:t>
      </w:r>
      <w:r>
        <w:t xml:space="preserve"> mit der Zentrale</w:t>
      </w:r>
      <w:r w:rsidR="009E0910">
        <w:t xml:space="preserve">. </w:t>
      </w:r>
      <w:r w:rsidR="00675470">
        <w:t>Die Zentrale verwaltet und steuert die Züge die sich auf den Gleisen befinden. Ein Befehl wird von der Platine gesendet, die Zentrale empfängt und verarbeitet den Befehl und sendet eine Bestätigung an die Platine zurück.</w:t>
      </w:r>
      <w:r>
        <w:t xml:space="preserve"> An die Zentrale kann ein PC angeschlossen werden, um die Zentrale und die LocoNet Kommunikation auszulesen. Das verwendete Tool (Panel Pro) listet die gesamte Kommunikation zwischen Zentrale und Platine auf. Damit lässt sich sehr schnell erkennen, ob Befehle die gesendet werden auch korrekt an der Zentrale ankommen.</w:t>
      </w:r>
    </w:p>
    <w:p w14:paraId="0EBA2EB8" w14:textId="77777777" w:rsidR="00664DF2" w:rsidRDefault="00664DF2" w:rsidP="005711B4"/>
    <w:p w14:paraId="51E8168B" w14:textId="4FB5B853" w:rsidR="005F4536" w:rsidRDefault="005F4536" w:rsidP="005711B4">
      <w:r>
        <w:t>COTS Komponenten:</w:t>
      </w:r>
    </w:p>
    <w:p w14:paraId="6AAB6A70" w14:textId="1FFA5893" w:rsidR="00340B91" w:rsidRDefault="00340B91" w:rsidP="005711B4">
      <w:r>
        <w:t>Die Intellibox</w:t>
      </w:r>
      <w:r w:rsidR="005F4536">
        <w:t xml:space="preserve"> II</w:t>
      </w:r>
      <w:r>
        <w:t xml:space="preserve"> (Zentrale)</w:t>
      </w:r>
      <w:r w:rsidR="005F4536">
        <w:t xml:space="preserve"> von Uhlenbrock </w:t>
      </w:r>
      <w:r w:rsidR="00A040F4">
        <w:t>ist eine von uns verwendete COTS Komponente.</w:t>
      </w:r>
    </w:p>
    <w:p w14:paraId="2DC3AB0D" w14:textId="074FFF8E" w:rsidR="00357C13" w:rsidRDefault="00357C13" w:rsidP="00357C13">
      <w:pPr>
        <w:pStyle w:val="Formatvorlageberschrift1Verdana11pt"/>
        <w:numPr>
          <w:ilvl w:val="0"/>
          <w:numId w:val="11"/>
        </w:numPr>
      </w:pPr>
      <w:bookmarkStart w:id="32" w:name="_Toc485744623"/>
      <w:r>
        <w:t>Randbedingungen und Einschränkungen</w:t>
      </w:r>
      <w:bookmarkEnd w:id="32"/>
    </w:p>
    <w:p w14:paraId="1BB81533" w14:textId="67097742" w:rsidR="00664DF2" w:rsidRPr="00AB3096" w:rsidRDefault="00C17FE8" w:rsidP="00AB3096">
      <w:pPr>
        <w:pStyle w:val="Formatvorlageberschrift1Verdana11pt"/>
        <w:tabs>
          <w:tab w:val="clear" w:pos="360"/>
        </w:tabs>
        <w:rPr>
          <w:rFonts w:ascii="Times New Roman" w:hAnsi="Times New Roman" w:cs="Times New Roman"/>
          <w:b w:val="0"/>
          <w:sz w:val="21"/>
          <w:szCs w:val="21"/>
        </w:rPr>
      </w:pPr>
      <w:r>
        <w:rPr>
          <w:rFonts w:ascii="Times New Roman" w:hAnsi="Times New Roman" w:cs="Times New Roman"/>
          <w:b w:val="0"/>
          <w:sz w:val="21"/>
          <w:szCs w:val="21"/>
        </w:rPr>
        <w:t xml:space="preserve">Einschränkungen werden nur von der Zentrale vorgegeben. Die Anzahl </w:t>
      </w:r>
      <w:r w:rsidR="00A040F4">
        <w:rPr>
          <w:rFonts w:ascii="Times New Roman" w:hAnsi="Times New Roman" w:cs="Times New Roman"/>
          <w:b w:val="0"/>
          <w:sz w:val="21"/>
          <w:szCs w:val="21"/>
        </w:rPr>
        <w:t xml:space="preserve">der Züge die gleichzeitig </w:t>
      </w:r>
      <w:r>
        <w:rPr>
          <w:rFonts w:ascii="Times New Roman" w:hAnsi="Times New Roman" w:cs="Times New Roman"/>
          <w:b w:val="0"/>
          <w:sz w:val="21"/>
          <w:szCs w:val="21"/>
        </w:rPr>
        <w:t>(mit genug Reglern) gesteuert werden können, liegt bei 128.</w:t>
      </w:r>
      <w:r w:rsidR="00AB3096">
        <w:rPr>
          <w:rFonts w:ascii="Times New Roman" w:hAnsi="Times New Roman" w:cs="Times New Roman"/>
          <w:b w:val="0"/>
          <w:sz w:val="21"/>
          <w:szCs w:val="21"/>
        </w:rPr>
        <w:t xml:space="preserve"> </w:t>
      </w:r>
    </w:p>
    <w:p w14:paraId="0011F4BD" w14:textId="4BE69468" w:rsidR="00664DF2" w:rsidRDefault="00664DF2">
      <w:pPr>
        <w:adjustRightInd/>
        <w:snapToGrid/>
        <w:spacing w:line="240" w:lineRule="auto"/>
        <w:rPr>
          <w:rFonts w:ascii="Verdana" w:hAnsi="Verdana" w:cs="Arial"/>
          <w:b/>
          <w:bCs/>
          <w:sz w:val="28"/>
          <w:szCs w:val="22"/>
        </w:rPr>
      </w:pPr>
      <w:r>
        <w:br w:type="page"/>
      </w:r>
    </w:p>
    <w:p w14:paraId="67D837E4" w14:textId="77777777" w:rsidR="00664DF2" w:rsidRDefault="00664DF2" w:rsidP="00664DF2">
      <w:pPr>
        <w:pStyle w:val="Formatvorlageberschrift1Verdana11pt"/>
        <w:tabs>
          <w:tab w:val="clear" w:pos="360"/>
        </w:tabs>
      </w:pPr>
    </w:p>
    <w:p w14:paraId="7C5B9B83" w14:textId="5AF6419D" w:rsidR="00357C13" w:rsidRDefault="004F1233" w:rsidP="00357C13">
      <w:pPr>
        <w:pStyle w:val="Formatvorlageberschrift1Verdana11pt"/>
        <w:numPr>
          <w:ilvl w:val="0"/>
          <w:numId w:val="11"/>
        </w:numPr>
      </w:pPr>
      <w:bookmarkStart w:id="33" w:name="_Toc485744624"/>
      <w:r>
        <w:t>Entwurf</w:t>
      </w:r>
      <w:r w:rsidR="004B6156">
        <w:t>sdetails</w:t>
      </w:r>
      <w:bookmarkEnd w:id="33"/>
    </w:p>
    <w:p w14:paraId="7E8D403D" w14:textId="77777777" w:rsidR="003F1751" w:rsidRDefault="003F1751" w:rsidP="003F1751"/>
    <w:p w14:paraId="1EF7D4FC" w14:textId="77777777" w:rsidR="003F1751" w:rsidRDefault="003F1751" w:rsidP="003F1751">
      <w:pPr>
        <w:rPr>
          <w:rFonts w:ascii="Arial" w:hAnsi="Arial" w:cs="Arial"/>
          <w:i/>
          <w:sz w:val="22"/>
          <w:szCs w:val="22"/>
          <w:highlight w:val="yellow"/>
        </w:rPr>
      </w:pPr>
      <w:r w:rsidRPr="003F1751">
        <w:rPr>
          <w:rFonts w:ascii="Arial" w:hAnsi="Arial" w:cs="Arial"/>
          <w:i/>
          <w:sz w:val="22"/>
          <w:szCs w:val="22"/>
          <w:highlight w:val="yellow"/>
        </w:rPr>
        <w:t xml:space="preserve">Detaillierte Beschreibung wichtiger </w:t>
      </w:r>
      <w:r>
        <w:rPr>
          <w:rFonts w:ascii="Arial" w:hAnsi="Arial" w:cs="Arial"/>
          <w:i/>
          <w:sz w:val="22"/>
          <w:szCs w:val="22"/>
          <w:highlight w:val="yellow"/>
        </w:rPr>
        <w:t>Einzelteile</w:t>
      </w:r>
    </w:p>
    <w:p w14:paraId="70B0099F"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Pakete, </w:t>
      </w:r>
    </w:p>
    <w:p w14:paraId="1517209F"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Klassen, </w:t>
      </w:r>
    </w:p>
    <w:p w14:paraId="3D75915A" w14:textId="334B29DC" w:rsidR="003F1751" w:rsidRDefault="003F1751" w:rsidP="003F1751">
      <w:pPr>
        <w:pStyle w:val="Listenabsatz"/>
        <w:numPr>
          <w:ilvl w:val="0"/>
          <w:numId w:val="24"/>
        </w:numPr>
        <w:rPr>
          <w:rFonts w:ascii="Arial" w:hAnsi="Arial" w:cs="Arial"/>
          <w:i/>
        </w:rPr>
      </w:pPr>
      <w:r w:rsidRPr="003F1751">
        <w:rPr>
          <w:rFonts w:ascii="Arial" w:hAnsi="Arial" w:cs="Arial"/>
          <w:i/>
          <w:highlight w:val="yellow"/>
        </w:rPr>
        <w:t>Objekte</w:t>
      </w:r>
      <w:r w:rsidRPr="003F1751">
        <w:rPr>
          <w:rFonts w:ascii="Arial" w:hAnsi="Arial" w:cs="Arial"/>
          <w:i/>
        </w:rPr>
        <w:t xml:space="preserve"> </w:t>
      </w:r>
    </w:p>
    <w:p w14:paraId="1F826016" w14:textId="67ACE3F6" w:rsidR="00DB068B" w:rsidRDefault="00DB068B" w:rsidP="003F1751">
      <w:pPr>
        <w:pStyle w:val="Listenabsatz"/>
        <w:numPr>
          <w:ilvl w:val="0"/>
          <w:numId w:val="24"/>
        </w:numPr>
        <w:rPr>
          <w:rFonts w:ascii="Arial" w:hAnsi="Arial" w:cs="Arial"/>
          <w:i/>
        </w:rPr>
      </w:pPr>
      <w:r>
        <w:rPr>
          <w:rFonts w:ascii="Arial" w:hAnsi="Arial" w:cs="Arial"/>
          <w:i/>
        </w:rPr>
        <w:t>...</w:t>
      </w:r>
    </w:p>
    <w:p w14:paraId="0826AA98" w14:textId="67D4995D" w:rsidR="00F6658B" w:rsidRDefault="00664DF2" w:rsidP="00F6658B">
      <w:pPr>
        <w:rPr>
          <w:rFonts w:ascii="Arial" w:hAnsi="Arial" w:cs="Arial"/>
        </w:rPr>
      </w:pPr>
      <w:r>
        <w:rPr>
          <w:rFonts w:ascii="Arial" w:hAnsi="Arial" w:cs="Arial"/>
          <w:noProof/>
          <w:lang w:val="de-DE" w:eastAsia="de-DE"/>
        </w:rPr>
        <w:drawing>
          <wp:inline distT="0" distB="0" distL="0" distR="0" wp14:anchorId="620C6571" wp14:editId="1458972E">
            <wp:extent cx="5591175" cy="253873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ot.JPG"/>
                    <pic:cNvPicPr/>
                  </pic:nvPicPr>
                  <pic:blipFill>
                    <a:blip r:embed="rId15">
                      <a:extLst>
                        <a:ext uri="{28A0092B-C50C-407E-A947-70E740481C1C}">
                          <a14:useLocalDpi xmlns:a14="http://schemas.microsoft.com/office/drawing/2010/main" val="0"/>
                        </a:ext>
                      </a:extLst>
                    </a:blip>
                    <a:stretch>
                      <a:fillRect/>
                    </a:stretch>
                  </pic:blipFill>
                  <pic:spPr>
                    <a:xfrm>
                      <a:off x="0" y="0"/>
                      <a:ext cx="5591175" cy="2538730"/>
                    </a:xfrm>
                    <a:prstGeom prst="rect">
                      <a:avLst/>
                    </a:prstGeom>
                  </pic:spPr>
                </pic:pic>
              </a:graphicData>
            </a:graphic>
          </wp:inline>
        </w:drawing>
      </w:r>
    </w:p>
    <w:p w14:paraId="6CE512B2" w14:textId="77777777" w:rsidR="00664DF2" w:rsidRDefault="00664DF2" w:rsidP="00F6658B">
      <w:pPr>
        <w:rPr>
          <w:rFonts w:ascii="Arial" w:hAnsi="Arial" w:cs="Arial"/>
        </w:rPr>
      </w:pPr>
    </w:p>
    <w:p w14:paraId="179EF1D5" w14:textId="57035B3D" w:rsidR="00664DF2" w:rsidRPr="008D59DB" w:rsidRDefault="00664DF2" w:rsidP="00F6658B">
      <w:r w:rsidRPr="008D59DB">
        <w:t xml:space="preserve">Die wichtigste Struktur in unserem Programm ist die rwslotdata. In ihr werden sämtliche Informationen gespeichert, die an die Zentrale gesendet werden. </w:t>
      </w:r>
      <w:r w:rsidR="00B45FCA" w:rsidRPr="008D59DB">
        <w:t>Zugadresse, Geschwindigkeit, Richtung. Alles wird mit der Struktur bearbeitet. In unserem Fall existiert die Struktur viermal, für jeden Regler einen.</w:t>
      </w:r>
    </w:p>
    <w:p w14:paraId="25AC7DE7" w14:textId="77777777" w:rsidR="00664DF2" w:rsidRPr="008D59DB" w:rsidRDefault="00664DF2" w:rsidP="00F6658B"/>
    <w:p w14:paraId="6566D79D" w14:textId="764EF6A6" w:rsidR="00664DF2" w:rsidRPr="008D59DB" w:rsidRDefault="00664DF2" w:rsidP="00F6658B">
      <w:r w:rsidRPr="008D59DB">
        <w:t>Danach kommen die Methoden für den kompletten Programmablauf.</w:t>
      </w:r>
    </w:p>
    <w:p w14:paraId="54B9C888" w14:textId="5A933EEE" w:rsidR="00664DF2" w:rsidRPr="008D59DB" w:rsidRDefault="00664DF2" w:rsidP="00664DF2">
      <w:pPr>
        <w:pStyle w:val="Listenabsatz"/>
        <w:numPr>
          <w:ilvl w:val="0"/>
          <w:numId w:val="28"/>
        </w:numPr>
        <w:rPr>
          <w:rFonts w:ascii="Times New Roman" w:hAnsi="Times New Roman" w:cs="Times New Roman"/>
        </w:rPr>
      </w:pPr>
      <w:r w:rsidRPr="008D59DB">
        <w:rPr>
          <w:rFonts w:ascii="Times New Roman" w:hAnsi="Times New Roman" w:cs="Times New Roman"/>
        </w:rPr>
        <w:t>vProcessRxLoconetMessage</w:t>
      </w:r>
    </w:p>
    <w:p w14:paraId="4319FB09" w14:textId="4C727085" w:rsidR="00664DF2" w:rsidRPr="008D59DB" w:rsidRDefault="0060640E" w:rsidP="00664DF2">
      <w:pPr>
        <w:pStyle w:val="Listenabsatz"/>
        <w:numPr>
          <w:ilvl w:val="1"/>
          <w:numId w:val="28"/>
        </w:numPr>
        <w:rPr>
          <w:rFonts w:ascii="Times New Roman" w:hAnsi="Times New Roman" w:cs="Times New Roman"/>
        </w:rPr>
      </w:pPr>
      <w:r w:rsidRPr="008D59DB">
        <w:rPr>
          <w:rFonts w:ascii="Times New Roman" w:hAnsi="Times New Roman" w:cs="Times New Roman"/>
        </w:rPr>
        <w:t>Verarbeitet alle Informationen die von der Zentrale geschickt werden</w:t>
      </w:r>
    </w:p>
    <w:p w14:paraId="14A776CC" w14:textId="40F1C8CA" w:rsidR="00664DF2" w:rsidRPr="008D59DB" w:rsidRDefault="00664DF2" w:rsidP="00664DF2">
      <w:pPr>
        <w:pStyle w:val="Listenabsatz"/>
        <w:numPr>
          <w:ilvl w:val="0"/>
          <w:numId w:val="28"/>
        </w:numPr>
        <w:rPr>
          <w:rFonts w:ascii="Times New Roman" w:hAnsi="Times New Roman" w:cs="Times New Roman"/>
        </w:rPr>
      </w:pPr>
      <w:r w:rsidRPr="008D59DB">
        <w:rPr>
          <w:rFonts w:ascii="Times New Roman" w:hAnsi="Times New Roman" w:cs="Times New Roman"/>
        </w:rPr>
        <w:t>vProcess</w:t>
      </w:r>
      <w:r w:rsidR="00B45FCA" w:rsidRPr="008D59DB">
        <w:rPr>
          <w:rFonts w:ascii="Times New Roman" w:hAnsi="Times New Roman" w:cs="Times New Roman"/>
        </w:rPr>
        <w:t>ADC</w:t>
      </w:r>
    </w:p>
    <w:p w14:paraId="103F0761" w14:textId="66619E21" w:rsidR="00664DF2" w:rsidRPr="008D59DB" w:rsidRDefault="00664DF2" w:rsidP="00664DF2">
      <w:pPr>
        <w:pStyle w:val="Listenabsatz"/>
        <w:numPr>
          <w:ilvl w:val="1"/>
          <w:numId w:val="28"/>
        </w:numPr>
        <w:rPr>
          <w:rFonts w:ascii="Times New Roman" w:hAnsi="Times New Roman" w:cs="Times New Roman"/>
        </w:rPr>
      </w:pPr>
      <w:r w:rsidRPr="008D59DB">
        <w:rPr>
          <w:rFonts w:ascii="Times New Roman" w:hAnsi="Times New Roman" w:cs="Times New Roman"/>
        </w:rPr>
        <w:t>Wandelt den Wert der Schieberegler in</w:t>
      </w:r>
      <w:r w:rsidR="0060640E" w:rsidRPr="008D59DB">
        <w:rPr>
          <w:rFonts w:ascii="Times New Roman" w:hAnsi="Times New Roman" w:cs="Times New Roman"/>
        </w:rPr>
        <w:t xml:space="preserve"> akzeptable Werte für die Zentrale um</w:t>
      </w:r>
      <w:r w:rsidR="00425BB4" w:rsidRPr="008D59DB">
        <w:rPr>
          <w:rFonts w:ascii="Times New Roman" w:hAnsi="Times New Roman" w:cs="Times New Roman"/>
        </w:rPr>
        <w:t>. Eine Wandlung wird gestartet.</w:t>
      </w:r>
      <w:r w:rsidR="00B45FCA" w:rsidRPr="008D59DB">
        <w:rPr>
          <w:rFonts w:ascii="Times New Roman" w:hAnsi="Times New Roman" w:cs="Times New Roman"/>
        </w:rPr>
        <w:t xml:space="preserve"> </w:t>
      </w:r>
      <w:r w:rsidR="00425BB4" w:rsidRPr="008D59DB">
        <w:rPr>
          <w:rFonts w:ascii="Times New Roman" w:hAnsi="Times New Roman" w:cs="Times New Roman"/>
        </w:rPr>
        <w:t>W</w:t>
      </w:r>
      <w:r w:rsidR="00B45FCA" w:rsidRPr="008D59DB">
        <w:rPr>
          <w:rFonts w:ascii="Times New Roman" w:hAnsi="Times New Roman" w:cs="Times New Roman"/>
        </w:rPr>
        <w:t>enn sie abgeschlossen ist,</w:t>
      </w:r>
      <w:r w:rsidR="00425BB4" w:rsidRPr="008D59DB">
        <w:rPr>
          <w:rFonts w:ascii="Times New Roman" w:hAnsi="Times New Roman" w:cs="Times New Roman"/>
        </w:rPr>
        <w:t xml:space="preserve"> wird sie</w:t>
      </w:r>
      <w:r w:rsidR="00B45FCA" w:rsidRPr="008D59DB">
        <w:rPr>
          <w:rFonts w:ascii="Times New Roman" w:hAnsi="Times New Roman" w:cs="Times New Roman"/>
        </w:rPr>
        <w:t xml:space="preserve"> umgewandelt und in einer Variable gespeichert. Danach wird der Input auf den nächsten Wandler gestellt und der Prozess beginnt von vorne. (Starten, Wert umwandeln, Wandler wechseln)</w:t>
      </w:r>
    </w:p>
    <w:p w14:paraId="0025F63A" w14:textId="2C538D5C" w:rsidR="008D59DB" w:rsidRPr="00AF54EF" w:rsidRDefault="008D59DB" w:rsidP="008D59DB">
      <w:pPr>
        <w:ind w:left="708"/>
        <w:rPr>
          <w:szCs w:val="21"/>
        </w:rPr>
      </w:pPr>
      <w:r w:rsidRPr="008D59DB">
        <w:t xml:space="preserve">Der „dispatch“ Vorgang: </w:t>
      </w:r>
      <w:r w:rsidRPr="008D59DB">
        <w:rPr>
          <w:szCs w:val="21"/>
        </w:rPr>
        <w:t>Der sogenannte „dispatch“ ist von der Zentrale das Freigeben eines Zuges an alle Bedienelemente, die an das LocoNet angeschlossenen sind. Das gewünschte Bedienelement k</w:t>
      </w:r>
      <w:r>
        <w:rPr>
          <w:szCs w:val="21"/>
        </w:rPr>
        <w:t>ann sich</w:t>
      </w:r>
      <w:r>
        <w:rPr>
          <w:szCs w:val="21"/>
        </w:rPr>
        <w:t>, durch Drücken der Funktionstaste,</w:t>
      </w:r>
      <w:r>
        <w:rPr>
          <w:szCs w:val="21"/>
        </w:rPr>
        <w:t xml:space="preserve"> den Zug</w:t>
      </w:r>
      <w:r>
        <w:rPr>
          <w:szCs w:val="21"/>
        </w:rPr>
        <w:t xml:space="preserve"> dann</w:t>
      </w:r>
      <w:bookmarkStart w:id="34" w:name="_GoBack"/>
      <w:bookmarkEnd w:id="34"/>
      <w:r>
        <w:rPr>
          <w:szCs w:val="21"/>
        </w:rPr>
        <w:t xml:space="preserve"> zuweisen lassen.</w:t>
      </w:r>
    </w:p>
    <w:p w14:paraId="3C1FE3E9" w14:textId="18065FB8" w:rsidR="00664DF2" w:rsidRDefault="00664DF2" w:rsidP="00867CD0">
      <w:pPr>
        <w:rPr>
          <w:rFonts w:ascii="Arial" w:hAnsi="Arial" w:cs="Arial"/>
        </w:rPr>
      </w:pPr>
    </w:p>
    <w:p w14:paraId="6440CAE8" w14:textId="24B5043E" w:rsidR="00867CD0" w:rsidRDefault="00867CD0">
      <w:pPr>
        <w:adjustRightInd/>
        <w:snapToGrid/>
        <w:spacing w:line="240" w:lineRule="auto"/>
        <w:rPr>
          <w:rFonts w:ascii="Arial" w:hAnsi="Arial" w:cs="Arial"/>
        </w:rPr>
      </w:pPr>
      <w:r>
        <w:rPr>
          <w:rFonts w:ascii="Arial" w:hAnsi="Arial" w:cs="Arial"/>
        </w:rPr>
        <w:lastRenderedPageBreak/>
        <w:br w:type="page"/>
      </w:r>
    </w:p>
    <w:p w14:paraId="4F708FD2" w14:textId="77777777" w:rsidR="00867CD0" w:rsidRPr="00867CD0" w:rsidRDefault="00867CD0" w:rsidP="00867CD0">
      <w:pPr>
        <w:rPr>
          <w:rFonts w:ascii="Arial" w:hAnsi="Arial" w:cs="Arial"/>
        </w:rPr>
      </w:pPr>
    </w:p>
    <w:p w14:paraId="6AD8D6FC" w14:textId="00713348" w:rsidR="00A1335E" w:rsidRDefault="00A1335E" w:rsidP="00A1335E">
      <w:pPr>
        <w:pStyle w:val="Formatvorlageberschrift1Cambira14"/>
      </w:pPr>
      <w:bookmarkStart w:id="35" w:name="_Toc485744625"/>
      <w:r>
        <w:t>Testplan</w:t>
      </w:r>
      <w:bookmarkEnd w:id="35"/>
    </w:p>
    <w:p w14:paraId="342960CE" w14:textId="32739AA0" w:rsidR="00FC4B7F" w:rsidRDefault="00FC4B7F" w:rsidP="00FC4B7F">
      <w:r>
        <w:t>Siehe PM-Vorlage</w:t>
      </w:r>
    </w:p>
    <w:p w14:paraId="6B4991F4" w14:textId="68CC00A0" w:rsidR="00A1335E" w:rsidRDefault="00A1335E" w:rsidP="00A1335E">
      <w:pPr>
        <w:pStyle w:val="berschrift2"/>
      </w:pPr>
      <w:bookmarkStart w:id="36" w:name="_Toc485744626"/>
      <w:r>
        <w:t>Testziele</w:t>
      </w:r>
      <w:bookmarkEnd w:id="36"/>
    </w:p>
    <w:p w14:paraId="11C90B87" w14:textId="32EE7585" w:rsidR="00A1335E" w:rsidRDefault="00A1335E" w:rsidP="00A1335E">
      <w:r>
        <w:t>Welche Features werden getestet/nicht getestet</w:t>
      </w:r>
    </w:p>
    <w:p w14:paraId="7FF6540F" w14:textId="264CED63" w:rsidR="001062F3" w:rsidRDefault="001062F3" w:rsidP="00A1335E">
      <w:r>
        <w:t>Getestet wird jede Funktion die programmiert wird. Ob verschieben des Reglers, das Drücken eines Tasters oder wechseln der LED Farbe. Es gibt keine Funktion die nicht getestet wird.</w:t>
      </w:r>
    </w:p>
    <w:p w14:paraId="1D7B4913" w14:textId="60EF9FC3" w:rsidR="00262DBE" w:rsidRDefault="00262DBE" w:rsidP="00A1335E">
      <w:r>
        <w:t>Ein Test gilt als erfolgreich, wenn die programmierte Funktion auf dem Mikrocontroller wie gewünscht ausgeführt wird.</w:t>
      </w:r>
    </w:p>
    <w:p w14:paraId="27F73401" w14:textId="10B1B1EA" w:rsidR="00A1335E" w:rsidRDefault="00A1335E" w:rsidP="00A1335E">
      <w:pPr>
        <w:pStyle w:val="berschrift2"/>
      </w:pPr>
      <w:bookmarkStart w:id="37" w:name="_Toc485744627"/>
      <w:r>
        <w:t>Test</w:t>
      </w:r>
      <w:r w:rsidR="00E818E9">
        <w:t>design und -automatisierung</w:t>
      </w:r>
      <w:bookmarkEnd w:id="37"/>
    </w:p>
    <w:p w14:paraId="205DB829" w14:textId="1700E6D1" w:rsidR="00D1127B" w:rsidRDefault="00D1127B" w:rsidP="00D1127B">
      <w:r>
        <w:t>Funktion</w:t>
      </w:r>
      <w:r w:rsidR="00B0360D">
        <w:t>en die</w:t>
      </w:r>
      <w:r>
        <w:t xml:space="preserve"> direkt nach ihrer Implementieru</w:t>
      </w:r>
      <w:r w:rsidR="00B0360D">
        <w:t>ng getestet wurden, sind manuell getestet wurden.</w:t>
      </w:r>
    </w:p>
    <w:p w14:paraId="58F69320" w14:textId="61DB8BB5" w:rsidR="00BC1EA8" w:rsidRPr="00D1127B" w:rsidRDefault="00B0360D" w:rsidP="00D1127B">
      <w:r>
        <w:t>Funktionen die erst mit der Kommunikation mit der Zentrale überprüft werden können, sind automatisiert.</w:t>
      </w:r>
    </w:p>
    <w:p w14:paraId="58E9D34A" w14:textId="1D5B9FC7" w:rsidR="00A1335E" w:rsidRDefault="00A1335E" w:rsidP="00A1335E">
      <w:pPr>
        <w:pStyle w:val="berschrift2"/>
      </w:pPr>
      <w:bookmarkStart w:id="38" w:name="_Toc485744628"/>
      <w:r>
        <w:t>Vorgehen beim Testen</w:t>
      </w:r>
      <w:bookmarkEnd w:id="38"/>
    </w:p>
    <w:p w14:paraId="703BB6E5" w14:textId="6203FD47" w:rsidR="001062F3" w:rsidRDefault="001062F3" w:rsidP="001062F3">
      <w:r>
        <w:t>Getestet wird jede Funktion nach ihrer Implementierung. Die Funktion wird programmiert, auf den Mikrocontroller aufgespielt und getestet.</w:t>
      </w:r>
    </w:p>
    <w:p w14:paraId="6FDF897C" w14:textId="3C00A2C6" w:rsidR="003E4C78" w:rsidRDefault="003E4C78" w:rsidP="001062F3">
      <w:r>
        <w:t>Der Ablauf zum Testen durchläuft immer die gleiche Routine.</w:t>
      </w:r>
    </w:p>
    <w:p w14:paraId="36A3910E" w14:textId="2CB5E57E" w:rsidR="003E4C78" w:rsidRDefault="003E4C78" w:rsidP="003E4C78">
      <w:pPr>
        <w:pStyle w:val="Listenabsatz"/>
        <w:numPr>
          <w:ilvl w:val="0"/>
          <w:numId w:val="27"/>
        </w:numPr>
      </w:pPr>
      <w:r>
        <w:t>Funktion schreiben</w:t>
      </w:r>
    </w:p>
    <w:p w14:paraId="01074657" w14:textId="676101F8" w:rsidR="003E4C78" w:rsidRDefault="003E4C78" w:rsidP="003E4C78">
      <w:pPr>
        <w:pStyle w:val="Listenabsatz"/>
        <w:numPr>
          <w:ilvl w:val="0"/>
          <w:numId w:val="27"/>
        </w:numPr>
      </w:pPr>
      <w:r>
        <w:t>Funktion auf Mikrocontroller implementieren</w:t>
      </w:r>
    </w:p>
    <w:p w14:paraId="5931D263" w14:textId="7412DBB2" w:rsidR="003E4C78" w:rsidRPr="001062F3" w:rsidRDefault="003E4C78" w:rsidP="003E4C78">
      <w:pPr>
        <w:pStyle w:val="Listenabsatz"/>
        <w:numPr>
          <w:ilvl w:val="0"/>
          <w:numId w:val="27"/>
        </w:numPr>
      </w:pPr>
      <w:r>
        <w:t>Funktion direkt an der Platine testen</w:t>
      </w:r>
    </w:p>
    <w:p w14:paraId="5F0D6803" w14:textId="0E15B789" w:rsidR="00A1335E" w:rsidRDefault="00A1335E" w:rsidP="00A1335E">
      <w:pPr>
        <w:pStyle w:val="berschrift2"/>
      </w:pPr>
      <w:bookmarkStart w:id="39" w:name="_Toc485744629"/>
      <w:r>
        <w:t>Testfälle</w:t>
      </w:r>
      <w:r w:rsidR="00E818E9">
        <w:t>, Testkriterien und Tester</w:t>
      </w:r>
      <w:r>
        <w:t>gebnisse</w:t>
      </w:r>
      <w:bookmarkEnd w:id="39"/>
    </w:p>
    <w:p w14:paraId="386FD2C1" w14:textId="3746E2C3" w:rsidR="00BC1EA8" w:rsidRDefault="00BC1EA8" w:rsidP="00BC1EA8">
      <w:r>
        <w:t>Hardwaretests sind, wie oben beschrieben, das Testen der implementierten Funktion direkt an der Platine.</w:t>
      </w:r>
    </w:p>
    <w:p w14:paraId="328F6B8D" w14:textId="7A414425" w:rsidR="00BC1EA8" w:rsidRDefault="00BC1EA8" w:rsidP="00BC1EA8">
      <w:r>
        <w:t>Wird die Richtungstaste abgefragt</w:t>
      </w:r>
      <w:r w:rsidR="00FC45F8">
        <w:t xml:space="preserve">, kann durch das Wechseln der LED Farbe </w:t>
      </w:r>
      <w:r w:rsidR="00D84577">
        <w:t>angezeigt werden, ob</w:t>
      </w:r>
      <w:r w:rsidR="00FC45F8">
        <w:t xml:space="preserve"> die Abfrage richtig ausgeführt wurde.</w:t>
      </w:r>
      <w:r w:rsidR="00D84577">
        <w:t xml:space="preserve"> </w:t>
      </w:r>
    </w:p>
    <w:p w14:paraId="6E4A2A93" w14:textId="77777777" w:rsidR="00BC1EA8" w:rsidRDefault="00BC1EA8" w:rsidP="00BC1EA8"/>
    <w:p w14:paraId="34F50829" w14:textId="6198886B" w:rsidR="00BC1EA8" w:rsidRDefault="00BC1EA8" w:rsidP="00BC1EA8">
      <w:r>
        <w:t>Softwaretests sind Tests, bei denen man nicht direkt durch Drücken eines Tasters ein Event auslöst, sondern durch kommunizieren über das LocoNet mit der Zentrale.</w:t>
      </w:r>
    </w:p>
    <w:p w14:paraId="2E0DC703" w14:textId="2E504868" w:rsidR="00BC1EA8" w:rsidRPr="00BC1EA8" w:rsidRDefault="00BC1EA8" w:rsidP="00BC1EA8">
      <w:r>
        <w:t>Daten die im EEPROM gespeichert werden, müssen nach einem Neustart des Mikrocontrollers noch erhalten sein. Zum Beispiel die Zuweisung eines Zuges durch die Zentrale. Wird der Controller neu gestartet, muss der Zug immer noch steuerbar sein und nicht noch einmal neu zugewiesen werden. Wenn das der Fall ist, werden die Daten im EEPROM richtig abgespeichert. Damit wäre der Test (Speichern von Daten im EEPROM) erfolgreich.</w:t>
      </w:r>
    </w:p>
    <w:p w14:paraId="42EE147D" w14:textId="791A415F" w:rsidR="00A1335E" w:rsidRDefault="00A1335E">
      <w:pPr>
        <w:adjustRightInd/>
        <w:snapToGrid/>
        <w:spacing w:line="240" w:lineRule="auto"/>
      </w:pPr>
      <w:r>
        <w:br w:type="page"/>
      </w:r>
    </w:p>
    <w:p w14:paraId="7F4AE33A" w14:textId="77777777" w:rsidR="00A1335E" w:rsidRPr="00A1335E" w:rsidRDefault="00A1335E" w:rsidP="00A1335E"/>
    <w:p w14:paraId="57C51E33" w14:textId="4DF4C9C9" w:rsidR="00A1335E" w:rsidRPr="003446F1" w:rsidRDefault="00A1335E" w:rsidP="00A1335E">
      <w:pPr>
        <w:pStyle w:val="Formatvorlageberschrift1Cambira14"/>
        <w:rPr>
          <w:highlight w:val="red"/>
        </w:rPr>
      </w:pPr>
      <w:bookmarkStart w:id="40" w:name="_Toc485744630"/>
      <w:r w:rsidRPr="003446F1">
        <w:rPr>
          <w:highlight w:val="red"/>
        </w:rPr>
        <w:t>Projektabschluss</w:t>
      </w:r>
      <w:bookmarkEnd w:id="40"/>
    </w:p>
    <w:p w14:paraId="11C6B4B5" w14:textId="22FD7BAE" w:rsidR="00E818E9" w:rsidRPr="00E818E9" w:rsidRDefault="00A1335E" w:rsidP="00A1335E">
      <w:pPr>
        <w:rPr>
          <w:rFonts w:ascii="Arial" w:hAnsi="Arial" w:cs="Arial"/>
          <w:i/>
          <w:sz w:val="22"/>
          <w:szCs w:val="22"/>
          <w:highlight w:val="yellow"/>
        </w:rPr>
      </w:pPr>
      <w:r w:rsidRPr="00E818E9">
        <w:rPr>
          <w:rFonts w:ascii="Arial" w:hAnsi="Arial" w:cs="Arial"/>
          <w:i/>
          <w:sz w:val="22"/>
          <w:szCs w:val="22"/>
          <w:highlight w:val="yellow"/>
        </w:rPr>
        <w:t>Ein letztes Update der Projektmanagementvorlage auf den Projekt</w:t>
      </w:r>
      <w:r w:rsidR="00B562C0">
        <w:rPr>
          <w:rFonts w:ascii="Arial" w:hAnsi="Arial" w:cs="Arial"/>
          <w:i/>
          <w:sz w:val="22"/>
          <w:szCs w:val="22"/>
          <w:highlight w:val="yellow"/>
        </w:rPr>
        <w:t>-S</w:t>
      </w:r>
      <w:r w:rsidRPr="00E818E9">
        <w:rPr>
          <w:rFonts w:ascii="Arial" w:hAnsi="Arial" w:cs="Arial"/>
          <w:i/>
          <w:sz w:val="22"/>
          <w:szCs w:val="22"/>
          <w:highlight w:val="yellow"/>
        </w:rPr>
        <w:t>chlussstand, dabei sind insb</w:t>
      </w:r>
      <w:r w:rsidR="00E818E9" w:rsidRPr="00E818E9">
        <w:rPr>
          <w:rFonts w:ascii="Arial" w:hAnsi="Arial" w:cs="Arial"/>
          <w:i/>
          <w:sz w:val="22"/>
          <w:szCs w:val="22"/>
          <w:highlight w:val="yellow"/>
        </w:rPr>
        <w:t xml:space="preserve"> die </w:t>
      </w:r>
      <w:r w:rsidR="00B562C0">
        <w:rPr>
          <w:rFonts w:ascii="Arial" w:hAnsi="Arial" w:cs="Arial"/>
          <w:i/>
          <w:sz w:val="22"/>
          <w:szCs w:val="22"/>
          <w:highlight w:val="yellow"/>
        </w:rPr>
        <w:t xml:space="preserve">folgenden </w:t>
      </w:r>
      <w:r w:rsidR="00E818E9" w:rsidRPr="00E818E9">
        <w:rPr>
          <w:rFonts w:ascii="Arial" w:hAnsi="Arial" w:cs="Arial"/>
          <w:i/>
          <w:sz w:val="22"/>
          <w:szCs w:val="22"/>
          <w:highlight w:val="yellow"/>
        </w:rPr>
        <w:t>Absätze und Kapitel</w:t>
      </w:r>
      <w:r w:rsidR="00B562C0">
        <w:rPr>
          <w:rFonts w:ascii="Arial" w:hAnsi="Arial" w:cs="Arial"/>
          <w:i/>
          <w:sz w:val="22"/>
          <w:szCs w:val="22"/>
          <w:highlight w:val="yellow"/>
        </w:rPr>
        <w:t xml:space="preserve"> zu aktualisieren</w:t>
      </w:r>
      <w:r w:rsidR="00E818E9">
        <w:rPr>
          <w:rFonts w:ascii="Arial" w:hAnsi="Arial" w:cs="Arial"/>
          <w:i/>
          <w:sz w:val="22"/>
          <w:szCs w:val="22"/>
          <w:highlight w:val="yellow"/>
        </w:rPr>
        <w:t xml:space="preserve"> </w:t>
      </w:r>
    </w:p>
    <w:p w14:paraId="796BF1C0" w14:textId="57E8CB88" w:rsidR="00E818E9" w:rsidRDefault="00E818E9" w:rsidP="00A1335E">
      <w:pPr>
        <w:rPr>
          <w:highlight w:val="yellow"/>
        </w:rPr>
      </w:pPr>
    </w:p>
    <w:p w14:paraId="0E5D58A4" w14:textId="1B2862AE" w:rsidR="00E818E9" w:rsidRDefault="00FA53D7" w:rsidP="00E818E9">
      <w:pPr>
        <w:rPr>
          <w:b/>
          <w:sz w:val="28"/>
          <w:szCs w:val="28"/>
        </w:rPr>
      </w:pPr>
      <w:bookmarkStart w:id="41" w:name="_Toc478315552"/>
      <w:bookmarkStart w:id="42" w:name="_Toc478315561"/>
      <w:r>
        <w:rPr>
          <w:b/>
          <w:sz w:val="28"/>
          <w:szCs w:val="28"/>
          <w:highlight w:val="yellow"/>
        </w:rPr>
        <w:t xml:space="preserve"> Absatz 2.2 </w:t>
      </w:r>
      <w:r w:rsidR="00E818E9" w:rsidRPr="00E818E9">
        <w:rPr>
          <w:b/>
          <w:sz w:val="28"/>
          <w:szCs w:val="28"/>
          <w:highlight w:val="yellow"/>
        </w:rPr>
        <w:t>Projektkontrolle und Projektsteuerung</w:t>
      </w:r>
      <w:bookmarkEnd w:id="41"/>
    </w:p>
    <w:p w14:paraId="5BBA74FE" w14:textId="717E79E1" w:rsidR="00E818E9" w:rsidRPr="00E818E9" w:rsidRDefault="00B562C0" w:rsidP="00E818E9">
      <w:pPr>
        <w:pStyle w:val="Listenabsatz"/>
        <w:numPr>
          <w:ilvl w:val="0"/>
          <w:numId w:val="26"/>
        </w:numPr>
        <w:rPr>
          <w:rFonts w:ascii="Arial" w:hAnsi="Arial" w:cs="Arial"/>
          <w:i/>
          <w:highlight w:val="yellow"/>
        </w:rPr>
      </w:pPr>
      <w:r>
        <w:rPr>
          <w:rFonts w:ascii="Arial" w:hAnsi="Arial" w:cs="Arial"/>
          <w:i/>
          <w:highlight w:val="yellow"/>
        </w:rPr>
        <w:t xml:space="preserve">Getroffene </w:t>
      </w:r>
      <w:r w:rsidR="00E818E9" w:rsidRPr="00E818E9">
        <w:rPr>
          <w:rFonts w:ascii="Arial" w:hAnsi="Arial" w:cs="Arial"/>
          <w:i/>
          <w:highlight w:val="yellow"/>
        </w:rPr>
        <w:t>Maßnahmen und ihre Auswirkungen im Projektverlauf.</w:t>
      </w:r>
    </w:p>
    <w:p w14:paraId="46E01A18" w14:textId="77777777" w:rsidR="00A47F51" w:rsidRPr="00E818E9" w:rsidRDefault="00A47F51" w:rsidP="00E818E9">
      <w:pPr>
        <w:rPr>
          <w:rFonts w:asciiTheme="majorHAnsi" w:hAnsiTheme="majorHAnsi"/>
          <w:b/>
          <w:sz w:val="28"/>
          <w:szCs w:val="28"/>
        </w:rPr>
      </w:pPr>
    </w:p>
    <w:bookmarkEnd w:id="42"/>
    <w:p w14:paraId="40E3EE47" w14:textId="77777777" w:rsidR="00E818E9" w:rsidRDefault="00E818E9" w:rsidP="00E818E9">
      <w:pPr>
        <w:rPr>
          <w:rFonts w:asciiTheme="minorHAnsi" w:hAnsiTheme="minorHAnsi"/>
        </w:rPr>
      </w:pPr>
    </w:p>
    <w:p w14:paraId="0338FAFB" w14:textId="775E7D3B" w:rsidR="00E818E9" w:rsidRPr="003446F1" w:rsidRDefault="00FA53D7" w:rsidP="00E818E9">
      <w:pPr>
        <w:rPr>
          <w:rFonts w:asciiTheme="majorHAnsi" w:hAnsiTheme="majorHAnsi"/>
          <w:b/>
          <w:sz w:val="28"/>
          <w:szCs w:val="28"/>
          <w:highlight w:val="yellow"/>
        </w:rPr>
      </w:pPr>
      <w:r w:rsidRPr="003446F1">
        <w:rPr>
          <w:rFonts w:asciiTheme="majorHAnsi" w:hAnsiTheme="majorHAnsi"/>
          <w:b/>
          <w:sz w:val="28"/>
          <w:szCs w:val="28"/>
          <w:highlight w:val="yellow"/>
        </w:rPr>
        <w:t xml:space="preserve">PM - </w:t>
      </w:r>
      <w:r w:rsidR="00E818E9" w:rsidRPr="003446F1">
        <w:rPr>
          <w:rFonts w:asciiTheme="majorHAnsi" w:hAnsiTheme="majorHAnsi"/>
          <w:b/>
          <w:sz w:val="28"/>
          <w:szCs w:val="28"/>
          <w:highlight w:val="yellow"/>
        </w:rPr>
        <w:t>Anhänge</w:t>
      </w:r>
    </w:p>
    <w:p w14:paraId="4C3E2314" w14:textId="24DFC0DD" w:rsidR="00E818E9" w:rsidRPr="003446F1" w:rsidRDefault="00E818E9" w:rsidP="00E818E9">
      <w:pPr>
        <w:rPr>
          <w:rFonts w:asciiTheme="minorHAnsi" w:hAnsiTheme="minorHAnsi"/>
          <w:highlight w:val="yellow"/>
        </w:rPr>
      </w:pPr>
      <w:r w:rsidRPr="003446F1">
        <w:rPr>
          <w:rFonts w:asciiTheme="minorHAnsi" w:hAnsiTheme="minorHAnsi"/>
          <w:highlight w:val="yellow"/>
        </w:rPr>
        <w:t xml:space="preserve">&lt;für den Projektabschluss sind abzugeben &gt; </w:t>
      </w:r>
    </w:p>
    <w:p w14:paraId="1775A9DD" w14:textId="77777777" w:rsidR="00E818E9" w:rsidRPr="003446F1" w:rsidRDefault="00E818E9" w:rsidP="00E818E9">
      <w:pPr>
        <w:pStyle w:val="Listenabsatz"/>
        <w:numPr>
          <w:ilvl w:val="0"/>
          <w:numId w:val="25"/>
        </w:numPr>
        <w:rPr>
          <w:highlight w:val="yellow"/>
        </w:rPr>
      </w:pPr>
      <w:r w:rsidRPr="003446F1">
        <w:rPr>
          <w:highlight w:val="yellow"/>
        </w:rPr>
        <w:t xml:space="preserve">Sprintpläne </w:t>
      </w:r>
    </w:p>
    <w:p w14:paraId="3944D590" w14:textId="77777777" w:rsidR="00E818E9" w:rsidRPr="00E818E9" w:rsidRDefault="00E818E9" w:rsidP="00E818E9">
      <w:pPr>
        <w:pStyle w:val="Listenabsatz"/>
        <w:numPr>
          <w:ilvl w:val="0"/>
          <w:numId w:val="25"/>
        </w:numPr>
        <w:rPr>
          <w:highlight w:val="yellow"/>
        </w:rPr>
      </w:pPr>
      <w:r w:rsidRPr="00E818E9">
        <w:rPr>
          <w:highlight w:val="yellow"/>
        </w:rPr>
        <w:t xml:space="preserve">Sprintreview-Protokolle </w:t>
      </w:r>
    </w:p>
    <w:p w14:paraId="6BC1D92D" w14:textId="537CB557" w:rsidR="00E818E9" w:rsidRPr="00E818E9" w:rsidRDefault="00E818E9" w:rsidP="00E818E9">
      <w:pPr>
        <w:pStyle w:val="Listenabsatz"/>
        <w:numPr>
          <w:ilvl w:val="0"/>
          <w:numId w:val="25"/>
        </w:numPr>
        <w:rPr>
          <w:highlight w:val="yellow"/>
        </w:rPr>
      </w:pPr>
      <w:r w:rsidRPr="00E818E9">
        <w:rPr>
          <w:highlight w:val="yellow"/>
        </w:rPr>
        <w:t>Meilensteinberichte</w:t>
      </w:r>
    </w:p>
    <w:p w14:paraId="1F33CC7C" w14:textId="72AA81DC" w:rsidR="00E818E9" w:rsidRPr="00B562C0" w:rsidRDefault="002B1B87" w:rsidP="00E818E9">
      <w:pPr>
        <w:pStyle w:val="Listenabsatz"/>
        <w:numPr>
          <w:ilvl w:val="0"/>
          <w:numId w:val="25"/>
        </w:numPr>
        <w:rPr>
          <w:b/>
          <w:sz w:val="24"/>
          <w:highlight w:val="yellow"/>
        </w:rPr>
      </w:pPr>
      <w:r w:rsidRPr="00B562C0">
        <w:rPr>
          <w:b/>
          <w:sz w:val="24"/>
          <w:highlight w:val="yellow"/>
        </w:rPr>
        <w:t xml:space="preserve">Aufgaben und </w:t>
      </w:r>
      <w:r w:rsidR="00E818E9" w:rsidRPr="00B562C0">
        <w:rPr>
          <w:b/>
          <w:sz w:val="24"/>
          <w:highlight w:val="yellow"/>
        </w:rPr>
        <w:t>Zeitaufwänd</w:t>
      </w:r>
      <w:r w:rsidRPr="00B562C0">
        <w:rPr>
          <w:b/>
          <w:sz w:val="24"/>
          <w:highlight w:val="yellow"/>
        </w:rPr>
        <w:t>e all</w:t>
      </w:r>
      <w:r w:rsidR="00E818E9" w:rsidRPr="00B562C0">
        <w:rPr>
          <w:b/>
          <w:sz w:val="24"/>
          <w:highlight w:val="yellow"/>
        </w:rPr>
        <w:t>er Teammitglieder dargestellt über den Verlauf des Projekts</w:t>
      </w:r>
    </w:p>
    <w:p w14:paraId="4294CB8A" w14:textId="3D265247" w:rsidR="00A1335E" w:rsidRPr="00A1335E" w:rsidRDefault="00A1335E" w:rsidP="00A1335E">
      <w:pPr>
        <w:rPr>
          <w:highlight w:val="yellow"/>
        </w:rPr>
      </w:pPr>
      <w:r>
        <w:rPr>
          <w:highlight w:val="yellow"/>
        </w:rPr>
        <w:t xml:space="preserve"> </w:t>
      </w:r>
    </w:p>
    <w:p w14:paraId="40245C46" w14:textId="77777777" w:rsidR="00A1335E" w:rsidRPr="00A1335E" w:rsidRDefault="00A1335E" w:rsidP="00A1335E">
      <w:pPr>
        <w:pStyle w:val="Formatvorlageberschrift1Cambira14"/>
        <w:numPr>
          <w:ilvl w:val="0"/>
          <w:numId w:val="0"/>
        </w:numPr>
      </w:pPr>
    </w:p>
    <w:p w14:paraId="205C2950" w14:textId="77777777" w:rsidR="00A1335E" w:rsidRPr="00A1335E" w:rsidRDefault="00A1335E" w:rsidP="00A1335E"/>
    <w:p w14:paraId="011F3B73" w14:textId="77777777" w:rsidR="00A1335E" w:rsidRPr="00A1335E" w:rsidRDefault="00A1335E" w:rsidP="00A1335E"/>
    <w:p w14:paraId="1785E933" w14:textId="77777777" w:rsidR="00357C13" w:rsidRPr="00357C13" w:rsidRDefault="00357C13" w:rsidP="003F1751"/>
    <w:p w14:paraId="3F39AD31" w14:textId="77777777" w:rsidR="005711B4" w:rsidRPr="005711B4" w:rsidRDefault="005711B4" w:rsidP="005711B4"/>
    <w:p w14:paraId="449CE735" w14:textId="77777777" w:rsidR="00542801" w:rsidRPr="00942A7C" w:rsidRDefault="00542801" w:rsidP="00542801">
      <w:pPr>
        <w:rPr>
          <w:szCs w:val="22"/>
        </w:rPr>
      </w:pPr>
    </w:p>
    <w:p w14:paraId="525EB199" w14:textId="77777777" w:rsidR="008066A1" w:rsidRPr="004056AC" w:rsidRDefault="008066A1" w:rsidP="008066A1">
      <w:pPr>
        <w:rPr>
          <w:rFonts w:ascii="Arial" w:hAnsi="Arial" w:cs="Arial"/>
        </w:rPr>
      </w:pPr>
    </w:p>
    <w:p w14:paraId="630EAD35" w14:textId="324FEDE4" w:rsidR="008066A1" w:rsidRPr="005709E8" w:rsidRDefault="008066A1" w:rsidP="008066A1">
      <w:pPr>
        <w:keepNext/>
        <w:jc w:val="center"/>
        <w:rPr>
          <w:rFonts w:ascii="Arial" w:hAnsi="Arial" w:cs="Arial"/>
        </w:rPr>
      </w:pPr>
    </w:p>
    <w:p w14:paraId="51F839A4" w14:textId="19AF14D4"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16"/>
      <w:footerReference w:type="default" r:id="rId17"/>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853EE" w14:textId="77777777" w:rsidR="00F32602" w:rsidRPr="004A18E7" w:rsidRDefault="00F32602">
      <w:r w:rsidRPr="004A18E7">
        <w:separator/>
      </w:r>
    </w:p>
  </w:endnote>
  <w:endnote w:type="continuationSeparator" w:id="0">
    <w:p w14:paraId="0B10342F" w14:textId="77777777" w:rsidR="00F32602" w:rsidRPr="004A18E7" w:rsidRDefault="00F32602">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A8339" w14:textId="77777777" w:rsidR="00FC4B7F" w:rsidRPr="009B0371" w:rsidRDefault="00FC4B7F"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8D59DB">
      <w:rPr>
        <w:rStyle w:val="Seitenzahl"/>
        <w:noProof/>
        <w:sz w:val="22"/>
        <w:szCs w:val="22"/>
        <w:lang w:val="en-US"/>
      </w:rPr>
      <w:t>10</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8D59DB">
      <w:rPr>
        <w:rStyle w:val="Seitenzahl"/>
        <w:noProof/>
        <w:sz w:val="22"/>
        <w:szCs w:val="22"/>
        <w:lang w:val="en-US"/>
      </w:rPr>
      <w:t>13</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9F90D61" w14:textId="77777777" w:rsidR="00FC4B7F" w:rsidRPr="009B0371" w:rsidRDefault="00FC4B7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2831CC0" w14:textId="77777777" w:rsidR="00FC4B7F" w:rsidRPr="0060746D" w:rsidRDefault="00FC4B7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4B10F" w14:textId="77777777" w:rsidR="00F32602" w:rsidRPr="004A18E7" w:rsidRDefault="00F32602">
      <w:r w:rsidRPr="004A18E7">
        <w:separator/>
      </w:r>
    </w:p>
  </w:footnote>
  <w:footnote w:type="continuationSeparator" w:id="0">
    <w:p w14:paraId="637E454C" w14:textId="77777777" w:rsidR="00F32602" w:rsidRPr="004A18E7" w:rsidRDefault="00F32602">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A34EB" w14:textId="77777777" w:rsidR="00FC4B7F" w:rsidRPr="003847F6" w:rsidRDefault="00FC4B7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61312"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46ACEB3F" w14:textId="19373A8F" w:rsidR="00FC4B7F" w:rsidRPr="00B92EF7" w:rsidRDefault="00FC4B7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sidR="00AC2C2F">
      <w:rPr>
        <w:rFonts w:asciiTheme="majorHAnsi" w:hAnsiTheme="majorHAnsi"/>
        <w:b/>
        <w:color w:val="1F497D" w:themeColor="text2"/>
        <w:sz w:val="40"/>
        <w:szCs w:val="40"/>
      </w:rPr>
      <w:t>4</w:t>
    </w:r>
    <w:r w:rsidRPr="00B92EF7">
      <w:rPr>
        <w:rFonts w:asciiTheme="majorHAnsi" w:hAnsiTheme="majorHAnsi"/>
        <w:b/>
        <w:color w:val="1F497D" w:themeColor="text2"/>
        <w:sz w:val="40"/>
        <w:szCs w:val="40"/>
      </w:rPr>
      <w:t>]</w:t>
    </w:r>
  </w:p>
  <w:p w14:paraId="72C99B7D" w14:textId="77777777"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B5EEED1" w14:textId="6F60AD95"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sidRPr="00B92EF7">
      <w:rPr>
        <w:rFonts w:asciiTheme="majorHAnsi" w:hAnsiTheme="majorHAnsi"/>
        <w:color w:val="1F497D" w:themeColor="text2"/>
        <w:sz w:val="22"/>
        <w:szCs w:val="22"/>
      </w:rPr>
      <w:t>[</w:t>
    </w:r>
    <w:r w:rsidR="00AC2C2F">
      <w:rPr>
        <w:rFonts w:asciiTheme="majorHAnsi" w:hAnsiTheme="majorHAnsi"/>
        <w:i/>
        <w:color w:val="1F497D" w:themeColor="text2"/>
        <w:sz w:val="22"/>
        <w:szCs w:val="22"/>
      </w:rPr>
      <w:t>Phi</w:t>
    </w:r>
    <w:r w:rsidR="00C632A5">
      <w:rPr>
        <w:rFonts w:asciiTheme="majorHAnsi" w:hAnsiTheme="majorHAnsi"/>
        <w:i/>
        <w:color w:val="1F497D" w:themeColor="text2"/>
        <w:sz w:val="22"/>
        <w:szCs w:val="22"/>
      </w:rPr>
      <w:t>lli</w:t>
    </w:r>
    <w:r w:rsidR="00AC2C2F">
      <w:rPr>
        <w:rFonts w:asciiTheme="majorHAnsi" w:hAnsiTheme="majorHAnsi"/>
        <w:i/>
        <w:color w:val="1F497D" w:themeColor="text2"/>
        <w:sz w:val="22"/>
        <w:szCs w:val="22"/>
      </w:rPr>
      <w:t>p Wollschläger</w:t>
    </w:r>
    <w:r w:rsidRPr="00B92EF7">
      <w:rPr>
        <w:rFonts w:asciiTheme="majorHAnsi" w:hAnsiTheme="majorHAnsi"/>
        <w:color w:val="1F497D" w:themeColor="text2"/>
        <w:sz w:val="22"/>
        <w:szCs w:val="22"/>
      </w:rPr>
      <w:t>]   [</w:t>
    </w:r>
    <w:r w:rsidR="00AC2C2F">
      <w:rPr>
        <w:rFonts w:asciiTheme="majorHAnsi" w:hAnsiTheme="majorHAnsi"/>
        <w:i/>
        <w:color w:val="1F497D" w:themeColor="text2"/>
        <w:sz w:val="22"/>
        <w:szCs w:val="22"/>
      </w:rPr>
      <w:t>Marcel Reimers</w:t>
    </w:r>
    <w:r w:rsidRPr="00B92EF7">
      <w:rPr>
        <w:rFonts w:asciiTheme="majorHAnsi" w:hAnsiTheme="majorHAnsi"/>
        <w:color w:val="1F497D" w:themeColor="text2"/>
        <w:sz w:val="22"/>
        <w:szCs w:val="22"/>
      </w:rPr>
      <w:t>]   [</w:t>
    </w:r>
    <w:r w:rsidR="00AC2C2F">
      <w:rPr>
        <w:rFonts w:asciiTheme="majorHAnsi" w:hAnsiTheme="majorHAnsi"/>
        <w:i/>
        <w:color w:val="1F497D" w:themeColor="text2"/>
        <w:sz w:val="22"/>
        <w:szCs w:val="22"/>
      </w:rPr>
      <w:t>Jan Kaufmann</w:t>
    </w:r>
    <w:r w:rsidRPr="00B92EF7">
      <w:rPr>
        <w:rFonts w:asciiTheme="majorHAnsi" w:hAnsiTheme="majorHAnsi"/>
        <w:color w:val="1F497D" w:themeColor="text2"/>
        <w:sz w:val="22"/>
        <w:szCs w:val="22"/>
      </w:rPr>
      <w:t xml:space="preserve">] </w:t>
    </w:r>
  </w:p>
  <w:p w14:paraId="43FC8AB0" w14:textId="77777777" w:rsidR="00FC4B7F" w:rsidRPr="004A18E7" w:rsidRDefault="00FC4B7F" w:rsidP="001C27C7">
    <w:r w:rsidRPr="004A18E7">
      <w:t> </w:t>
    </w:r>
    <w:bookmarkEnd w:id="0"/>
  </w:p>
  <w:p w14:paraId="4A6155B5" w14:textId="77777777" w:rsidR="00FC4B7F" w:rsidRDefault="00FC4B7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905FB" w14:textId="77777777" w:rsidR="00FC4B7F" w:rsidRPr="003847F6" w:rsidRDefault="00FC4B7F" w:rsidP="00694799">
    <w:pPr>
      <w:pStyle w:val="Kopfzeile"/>
      <w:tabs>
        <w:tab w:val="right" w:pos="9360"/>
      </w:tabs>
      <w:spacing w:line="240" w:lineRule="auto"/>
      <w:rPr>
        <w:b/>
        <w:sz w:val="22"/>
        <w:szCs w:val="22"/>
      </w:rPr>
    </w:pPr>
  </w:p>
  <w:p w14:paraId="47A71E10" w14:textId="77777777" w:rsidR="00FC4B7F" w:rsidRPr="007229FE" w:rsidRDefault="00FC4B7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71392845" w14:textId="77777777" w:rsidR="00FC4B7F" w:rsidRPr="007229FE" w:rsidRDefault="00FC4B7F" w:rsidP="00694799">
    <w:pPr>
      <w:pStyle w:val="Kopfzeile"/>
      <w:pBdr>
        <w:bottom w:val="single" w:sz="4" w:space="1" w:color="auto"/>
      </w:pBdr>
      <w:tabs>
        <w:tab w:val="right" w:pos="9360"/>
      </w:tabs>
      <w:spacing w:line="240" w:lineRule="auto"/>
      <w:rPr>
        <w:sz w:val="22"/>
        <w:szCs w:val="22"/>
      </w:rPr>
    </w:pPr>
  </w:p>
  <w:p w14:paraId="38CAE4D0" w14:textId="77777777" w:rsidR="00FC4B7F" w:rsidRPr="007229FE" w:rsidRDefault="00FC4B7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p w14:paraId="5AB8E23E" w14:textId="77777777" w:rsidR="00FC4B7F" w:rsidRDefault="00FC4B7F"/>
  <w:p w14:paraId="01CC46D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14C618D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0EB3EA8B"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2739995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7BC2C9D" w14:textId="77777777"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Projekt- / Produktname</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p>
  <w:p w14:paraId="390881F7" w14:textId="77777777" w:rsidR="00FC4B7F" w:rsidRDefault="00FC4B7F">
    <w:r w:rsidRPr="00B60F32">
      <w:rPr>
        <w:lang w:val="en-GB"/>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EAF0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bookmarkStart w:id="43" w:name="LogoPn"/>
  </w:p>
  <w:p w14:paraId="2F3D98A1"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9152058"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6A86B13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4C49CF11" w14:textId="3E824C30"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sidR="006C72A3">
      <w:rPr>
        <w:rFonts w:asciiTheme="majorHAnsi" w:hAnsiTheme="majorHAnsi"/>
        <w:i/>
        <w:color w:val="1F497D" w:themeColor="text2"/>
        <w:sz w:val="22"/>
        <w:szCs w:val="22"/>
        <w:lang w:val="en-US"/>
      </w:rPr>
      <w:t>Die digitale Welt der heutigen Modelleisenbahn</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sidR="006C72A3">
      <w:rPr>
        <w:rFonts w:asciiTheme="majorHAnsi" w:hAnsiTheme="majorHAnsi"/>
        <w:color w:val="1F497D" w:themeColor="text2"/>
        <w:sz w:val="22"/>
        <w:szCs w:val="22"/>
        <w:lang w:val="en-US"/>
      </w:rPr>
      <w:t>4]</w:t>
    </w:r>
  </w:p>
  <w:p w14:paraId="4699A694" w14:textId="77777777" w:rsidR="00FC4B7F" w:rsidRPr="00B60F32" w:rsidRDefault="00FC4B7F" w:rsidP="001C27C7">
    <w:pPr>
      <w:rPr>
        <w:lang w:val="en-GB"/>
      </w:rPr>
    </w:pPr>
    <w:r w:rsidRPr="00B60F32">
      <w:rPr>
        <w:lang w:val="en-GB"/>
      </w:rPr>
      <w:t> </w:t>
    </w:r>
    <w:bookmarkEnd w:id="4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nsid w:val="09DA2284"/>
    <w:multiLevelType w:val="hybridMultilevel"/>
    <w:tmpl w:val="A6129E9C"/>
    <w:lvl w:ilvl="0" w:tplc="2BEAF8D4">
      <w:start w:val="1"/>
      <w:numFmt w:val="decimal"/>
      <w:lvlText w:val="%1."/>
      <w:lvlJc w:val="left"/>
      <w:pPr>
        <w:ind w:left="1212" w:hanging="360"/>
      </w:pPr>
      <w:rPr>
        <w:rFonts w:hint="default"/>
      </w:rPr>
    </w:lvl>
    <w:lvl w:ilvl="1" w:tplc="04070001">
      <w:start w:val="1"/>
      <w:numFmt w:val="bullet"/>
      <w:lvlText w:val=""/>
      <w:lvlJc w:val="left"/>
      <w:pPr>
        <w:ind w:left="1932" w:hanging="360"/>
      </w:pPr>
      <w:rPr>
        <w:rFonts w:ascii="Symbol" w:hAnsi="Symbol" w:hint="default"/>
      </w:rPr>
    </w:lvl>
    <w:lvl w:ilvl="2" w:tplc="0407001B" w:tentative="1">
      <w:start w:val="1"/>
      <w:numFmt w:val="lowerRoman"/>
      <w:lvlText w:val="%3."/>
      <w:lvlJc w:val="right"/>
      <w:pPr>
        <w:ind w:left="2652" w:hanging="180"/>
      </w:pPr>
    </w:lvl>
    <w:lvl w:ilvl="3" w:tplc="0407000F" w:tentative="1">
      <w:start w:val="1"/>
      <w:numFmt w:val="decimal"/>
      <w:lvlText w:val="%4."/>
      <w:lvlJc w:val="left"/>
      <w:pPr>
        <w:ind w:left="3372" w:hanging="360"/>
      </w:pPr>
    </w:lvl>
    <w:lvl w:ilvl="4" w:tplc="04070019" w:tentative="1">
      <w:start w:val="1"/>
      <w:numFmt w:val="lowerLetter"/>
      <w:lvlText w:val="%5."/>
      <w:lvlJc w:val="left"/>
      <w:pPr>
        <w:ind w:left="4092" w:hanging="360"/>
      </w:pPr>
    </w:lvl>
    <w:lvl w:ilvl="5" w:tplc="0407001B" w:tentative="1">
      <w:start w:val="1"/>
      <w:numFmt w:val="lowerRoman"/>
      <w:lvlText w:val="%6."/>
      <w:lvlJc w:val="right"/>
      <w:pPr>
        <w:ind w:left="4812" w:hanging="180"/>
      </w:pPr>
    </w:lvl>
    <w:lvl w:ilvl="6" w:tplc="0407000F" w:tentative="1">
      <w:start w:val="1"/>
      <w:numFmt w:val="decimal"/>
      <w:lvlText w:val="%7."/>
      <w:lvlJc w:val="left"/>
      <w:pPr>
        <w:ind w:left="5532" w:hanging="360"/>
      </w:pPr>
    </w:lvl>
    <w:lvl w:ilvl="7" w:tplc="04070019" w:tentative="1">
      <w:start w:val="1"/>
      <w:numFmt w:val="lowerLetter"/>
      <w:lvlText w:val="%8."/>
      <w:lvlJc w:val="left"/>
      <w:pPr>
        <w:ind w:left="6252" w:hanging="360"/>
      </w:pPr>
    </w:lvl>
    <w:lvl w:ilvl="8" w:tplc="0407001B" w:tentative="1">
      <w:start w:val="1"/>
      <w:numFmt w:val="lowerRoman"/>
      <w:lvlText w:val="%9."/>
      <w:lvlJc w:val="right"/>
      <w:pPr>
        <w:ind w:left="6972" w:hanging="180"/>
      </w:pPr>
    </w:lvl>
  </w:abstractNum>
  <w:abstractNum w:abstractNumId="14">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8CB0532"/>
    <w:multiLevelType w:val="hybridMultilevel"/>
    <w:tmpl w:val="1B96C7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91C174A"/>
    <w:multiLevelType w:val="hybridMultilevel"/>
    <w:tmpl w:val="5A668C90"/>
    <w:lvl w:ilvl="0" w:tplc="0407000F">
      <w:start w:val="1"/>
      <w:numFmt w:val="decimal"/>
      <w:lvlText w:val="%1."/>
      <w:lvlJc w:val="left"/>
      <w:pPr>
        <w:ind w:left="2424" w:hanging="360"/>
      </w:pPr>
    </w:lvl>
    <w:lvl w:ilvl="1" w:tplc="04070019" w:tentative="1">
      <w:start w:val="1"/>
      <w:numFmt w:val="lowerLetter"/>
      <w:lvlText w:val="%2."/>
      <w:lvlJc w:val="left"/>
      <w:pPr>
        <w:ind w:left="3144" w:hanging="360"/>
      </w:pPr>
    </w:lvl>
    <w:lvl w:ilvl="2" w:tplc="0407001B" w:tentative="1">
      <w:start w:val="1"/>
      <w:numFmt w:val="lowerRoman"/>
      <w:lvlText w:val="%3."/>
      <w:lvlJc w:val="right"/>
      <w:pPr>
        <w:ind w:left="3864" w:hanging="180"/>
      </w:pPr>
    </w:lvl>
    <w:lvl w:ilvl="3" w:tplc="0407000F" w:tentative="1">
      <w:start w:val="1"/>
      <w:numFmt w:val="decimal"/>
      <w:lvlText w:val="%4."/>
      <w:lvlJc w:val="left"/>
      <w:pPr>
        <w:ind w:left="4584" w:hanging="360"/>
      </w:pPr>
    </w:lvl>
    <w:lvl w:ilvl="4" w:tplc="04070019" w:tentative="1">
      <w:start w:val="1"/>
      <w:numFmt w:val="lowerLetter"/>
      <w:lvlText w:val="%5."/>
      <w:lvlJc w:val="left"/>
      <w:pPr>
        <w:ind w:left="5304" w:hanging="360"/>
      </w:pPr>
    </w:lvl>
    <w:lvl w:ilvl="5" w:tplc="0407001B" w:tentative="1">
      <w:start w:val="1"/>
      <w:numFmt w:val="lowerRoman"/>
      <w:lvlText w:val="%6."/>
      <w:lvlJc w:val="right"/>
      <w:pPr>
        <w:ind w:left="6024" w:hanging="180"/>
      </w:pPr>
    </w:lvl>
    <w:lvl w:ilvl="6" w:tplc="0407000F" w:tentative="1">
      <w:start w:val="1"/>
      <w:numFmt w:val="decimal"/>
      <w:lvlText w:val="%7."/>
      <w:lvlJc w:val="left"/>
      <w:pPr>
        <w:ind w:left="6744" w:hanging="360"/>
      </w:pPr>
    </w:lvl>
    <w:lvl w:ilvl="7" w:tplc="04070019" w:tentative="1">
      <w:start w:val="1"/>
      <w:numFmt w:val="lowerLetter"/>
      <w:lvlText w:val="%8."/>
      <w:lvlJc w:val="left"/>
      <w:pPr>
        <w:ind w:left="7464" w:hanging="360"/>
      </w:pPr>
    </w:lvl>
    <w:lvl w:ilvl="8" w:tplc="0407001B" w:tentative="1">
      <w:start w:val="1"/>
      <w:numFmt w:val="lowerRoman"/>
      <w:lvlText w:val="%9."/>
      <w:lvlJc w:val="right"/>
      <w:pPr>
        <w:ind w:left="8184" w:hanging="180"/>
      </w:pPr>
    </w:lvl>
  </w:abstractNum>
  <w:abstractNum w:abstractNumId="26">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9">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29"/>
  </w:num>
  <w:num w:numId="14">
    <w:abstractNumId w:val="28"/>
  </w:num>
  <w:num w:numId="15">
    <w:abstractNumId w:val="20"/>
  </w:num>
  <w:num w:numId="16">
    <w:abstractNumId w:val="21"/>
  </w:num>
  <w:num w:numId="17">
    <w:abstractNumId w:val="17"/>
  </w:num>
  <w:num w:numId="18">
    <w:abstractNumId w:val="15"/>
  </w:num>
  <w:num w:numId="19">
    <w:abstractNumId w:val="12"/>
  </w:num>
  <w:num w:numId="20">
    <w:abstractNumId w:val="26"/>
  </w:num>
  <w:num w:numId="21">
    <w:abstractNumId w:val="14"/>
  </w:num>
  <w:num w:numId="22">
    <w:abstractNumId w:val="11"/>
  </w:num>
  <w:num w:numId="23">
    <w:abstractNumId w:val="27"/>
  </w:num>
  <w:num w:numId="24">
    <w:abstractNumId w:val="23"/>
  </w:num>
  <w:num w:numId="25">
    <w:abstractNumId w:val="19"/>
  </w:num>
  <w:num w:numId="26">
    <w:abstractNumId w:val="22"/>
  </w:num>
  <w:num w:numId="27">
    <w:abstractNumId w:val="24"/>
  </w:num>
  <w:num w:numId="28">
    <w:abstractNumId w:val="13"/>
  </w:num>
  <w:num w:numId="29">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26DA7"/>
    <w:rsid w:val="00034809"/>
    <w:rsid w:val="00034E05"/>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38D8"/>
    <w:rsid w:val="000A576D"/>
    <w:rsid w:val="000A67FE"/>
    <w:rsid w:val="000A6B0F"/>
    <w:rsid w:val="000A76DC"/>
    <w:rsid w:val="000A7BE1"/>
    <w:rsid w:val="000A7C43"/>
    <w:rsid w:val="000B145C"/>
    <w:rsid w:val="000B1B41"/>
    <w:rsid w:val="000B2E0C"/>
    <w:rsid w:val="000B344C"/>
    <w:rsid w:val="000B35F9"/>
    <w:rsid w:val="000B4859"/>
    <w:rsid w:val="000B55AB"/>
    <w:rsid w:val="000B77B7"/>
    <w:rsid w:val="000B7FBB"/>
    <w:rsid w:val="000C024F"/>
    <w:rsid w:val="000C1C8C"/>
    <w:rsid w:val="000C2489"/>
    <w:rsid w:val="000C7FDF"/>
    <w:rsid w:val="000D19B3"/>
    <w:rsid w:val="000D5E51"/>
    <w:rsid w:val="000E03A7"/>
    <w:rsid w:val="000E77DD"/>
    <w:rsid w:val="000F17CB"/>
    <w:rsid w:val="000F3291"/>
    <w:rsid w:val="000F79CA"/>
    <w:rsid w:val="00100419"/>
    <w:rsid w:val="00102E1B"/>
    <w:rsid w:val="00103253"/>
    <w:rsid w:val="001038D9"/>
    <w:rsid w:val="00105406"/>
    <w:rsid w:val="001062F3"/>
    <w:rsid w:val="00107F08"/>
    <w:rsid w:val="001116E8"/>
    <w:rsid w:val="00111B9F"/>
    <w:rsid w:val="001162A3"/>
    <w:rsid w:val="00122957"/>
    <w:rsid w:val="001257AE"/>
    <w:rsid w:val="00125C5C"/>
    <w:rsid w:val="00131750"/>
    <w:rsid w:val="00133A14"/>
    <w:rsid w:val="001349C9"/>
    <w:rsid w:val="00136893"/>
    <w:rsid w:val="001421F8"/>
    <w:rsid w:val="00142235"/>
    <w:rsid w:val="00143B38"/>
    <w:rsid w:val="00145C83"/>
    <w:rsid w:val="00145E15"/>
    <w:rsid w:val="00146AA3"/>
    <w:rsid w:val="00147F75"/>
    <w:rsid w:val="00153962"/>
    <w:rsid w:val="001543B5"/>
    <w:rsid w:val="001553F4"/>
    <w:rsid w:val="001555A8"/>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9E"/>
    <w:rsid w:val="001E74E7"/>
    <w:rsid w:val="001F0C03"/>
    <w:rsid w:val="001F6863"/>
    <w:rsid w:val="001F7CF3"/>
    <w:rsid w:val="00201F68"/>
    <w:rsid w:val="00203C8F"/>
    <w:rsid w:val="00204767"/>
    <w:rsid w:val="00205335"/>
    <w:rsid w:val="00206517"/>
    <w:rsid w:val="00207483"/>
    <w:rsid w:val="00210547"/>
    <w:rsid w:val="00213147"/>
    <w:rsid w:val="00221537"/>
    <w:rsid w:val="002254D5"/>
    <w:rsid w:val="002315B5"/>
    <w:rsid w:val="00233266"/>
    <w:rsid w:val="00233E30"/>
    <w:rsid w:val="00234599"/>
    <w:rsid w:val="0024174B"/>
    <w:rsid w:val="0024192B"/>
    <w:rsid w:val="00243200"/>
    <w:rsid w:val="002507EB"/>
    <w:rsid w:val="00253A7F"/>
    <w:rsid w:val="00254CF8"/>
    <w:rsid w:val="0025680A"/>
    <w:rsid w:val="00256898"/>
    <w:rsid w:val="00260B39"/>
    <w:rsid w:val="002628FA"/>
    <w:rsid w:val="00262DBE"/>
    <w:rsid w:val="002645DC"/>
    <w:rsid w:val="002655EE"/>
    <w:rsid w:val="0026584C"/>
    <w:rsid w:val="00265BBB"/>
    <w:rsid w:val="00266496"/>
    <w:rsid w:val="00266CAF"/>
    <w:rsid w:val="00271318"/>
    <w:rsid w:val="00271915"/>
    <w:rsid w:val="002727C3"/>
    <w:rsid w:val="002728D1"/>
    <w:rsid w:val="00276E6C"/>
    <w:rsid w:val="00277A46"/>
    <w:rsid w:val="00281DF2"/>
    <w:rsid w:val="002826C9"/>
    <w:rsid w:val="002862F6"/>
    <w:rsid w:val="00287A9C"/>
    <w:rsid w:val="00287B8C"/>
    <w:rsid w:val="002A060F"/>
    <w:rsid w:val="002A12AA"/>
    <w:rsid w:val="002A2F40"/>
    <w:rsid w:val="002A4955"/>
    <w:rsid w:val="002A49DB"/>
    <w:rsid w:val="002A53F6"/>
    <w:rsid w:val="002A62E3"/>
    <w:rsid w:val="002A7028"/>
    <w:rsid w:val="002B1B87"/>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0424E"/>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0B91"/>
    <w:rsid w:val="00342F91"/>
    <w:rsid w:val="003446F1"/>
    <w:rsid w:val="003523B3"/>
    <w:rsid w:val="00352967"/>
    <w:rsid w:val="00353981"/>
    <w:rsid w:val="00356B4B"/>
    <w:rsid w:val="00357B7E"/>
    <w:rsid w:val="00357C13"/>
    <w:rsid w:val="00361DF2"/>
    <w:rsid w:val="00363564"/>
    <w:rsid w:val="003638E1"/>
    <w:rsid w:val="00364BD8"/>
    <w:rsid w:val="0036763C"/>
    <w:rsid w:val="003709F4"/>
    <w:rsid w:val="00370A74"/>
    <w:rsid w:val="00373686"/>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B53"/>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6AD"/>
    <w:rsid w:val="003E4C78"/>
    <w:rsid w:val="003E521A"/>
    <w:rsid w:val="003E7F95"/>
    <w:rsid w:val="003F1751"/>
    <w:rsid w:val="003F5CE4"/>
    <w:rsid w:val="003F653C"/>
    <w:rsid w:val="003F7C8E"/>
    <w:rsid w:val="00402B5A"/>
    <w:rsid w:val="00403213"/>
    <w:rsid w:val="00404088"/>
    <w:rsid w:val="00404D9F"/>
    <w:rsid w:val="00404F17"/>
    <w:rsid w:val="00407474"/>
    <w:rsid w:val="00410ECA"/>
    <w:rsid w:val="00411446"/>
    <w:rsid w:val="00413E4B"/>
    <w:rsid w:val="00414E5F"/>
    <w:rsid w:val="0041637D"/>
    <w:rsid w:val="00420403"/>
    <w:rsid w:val="00425133"/>
    <w:rsid w:val="00425BB4"/>
    <w:rsid w:val="004274DE"/>
    <w:rsid w:val="00427E29"/>
    <w:rsid w:val="00431ED0"/>
    <w:rsid w:val="00433BEC"/>
    <w:rsid w:val="00433F9E"/>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E5CA9"/>
    <w:rsid w:val="004F1137"/>
    <w:rsid w:val="004F1233"/>
    <w:rsid w:val="004F2D7D"/>
    <w:rsid w:val="004F2EDD"/>
    <w:rsid w:val="004F7B16"/>
    <w:rsid w:val="00500DF1"/>
    <w:rsid w:val="00502D40"/>
    <w:rsid w:val="00503979"/>
    <w:rsid w:val="00504A70"/>
    <w:rsid w:val="005062A0"/>
    <w:rsid w:val="00506326"/>
    <w:rsid w:val="00506C1F"/>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5AA8"/>
    <w:rsid w:val="00550F8A"/>
    <w:rsid w:val="005536C2"/>
    <w:rsid w:val="00553D8A"/>
    <w:rsid w:val="0055506D"/>
    <w:rsid w:val="00556E05"/>
    <w:rsid w:val="00557113"/>
    <w:rsid w:val="0056298A"/>
    <w:rsid w:val="00565AEE"/>
    <w:rsid w:val="005711B4"/>
    <w:rsid w:val="00573D12"/>
    <w:rsid w:val="0057564D"/>
    <w:rsid w:val="00575832"/>
    <w:rsid w:val="00576185"/>
    <w:rsid w:val="0057709F"/>
    <w:rsid w:val="00592BF1"/>
    <w:rsid w:val="005945C2"/>
    <w:rsid w:val="00595EF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4536"/>
    <w:rsid w:val="005F555B"/>
    <w:rsid w:val="005F5911"/>
    <w:rsid w:val="00603A8C"/>
    <w:rsid w:val="0060640E"/>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43AF"/>
    <w:rsid w:val="00644DEE"/>
    <w:rsid w:val="00644EBE"/>
    <w:rsid w:val="00650E06"/>
    <w:rsid w:val="006544DD"/>
    <w:rsid w:val="00655345"/>
    <w:rsid w:val="00655C62"/>
    <w:rsid w:val="006639DE"/>
    <w:rsid w:val="00664DF2"/>
    <w:rsid w:val="00665BF6"/>
    <w:rsid w:val="00667B1B"/>
    <w:rsid w:val="00674950"/>
    <w:rsid w:val="0067547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2A3"/>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52D0"/>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325"/>
    <w:rsid w:val="00783878"/>
    <w:rsid w:val="00786438"/>
    <w:rsid w:val="007936A0"/>
    <w:rsid w:val="00794744"/>
    <w:rsid w:val="00797230"/>
    <w:rsid w:val="00797980"/>
    <w:rsid w:val="007A03C7"/>
    <w:rsid w:val="007A05F4"/>
    <w:rsid w:val="007A0EB3"/>
    <w:rsid w:val="007A11EF"/>
    <w:rsid w:val="007A11FF"/>
    <w:rsid w:val="007A3B7F"/>
    <w:rsid w:val="007A4A79"/>
    <w:rsid w:val="007A7E3B"/>
    <w:rsid w:val="007B25BD"/>
    <w:rsid w:val="007B453F"/>
    <w:rsid w:val="007B52BE"/>
    <w:rsid w:val="007B566B"/>
    <w:rsid w:val="007B5A59"/>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1E36"/>
    <w:rsid w:val="007E5BC4"/>
    <w:rsid w:val="007E5FCE"/>
    <w:rsid w:val="007E6993"/>
    <w:rsid w:val="007E6DA8"/>
    <w:rsid w:val="007F1120"/>
    <w:rsid w:val="007F4AA4"/>
    <w:rsid w:val="007F7FF6"/>
    <w:rsid w:val="0080013D"/>
    <w:rsid w:val="00801B6E"/>
    <w:rsid w:val="00802FF5"/>
    <w:rsid w:val="00806487"/>
    <w:rsid w:val="008066A1"/>
    <w:rsid w:val="0080752B"/>
    <w:rsid w:val="008113E8"/>
    <w:rsid w:val="008124A2"/>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67CD0"/>
    <w:rsid w:val="0087274C"/>
    <w:rsid w:val="00873F58"/>
    <w:rsid w:val="00876A43"/>
    <w:rsid w:val="00877076"/>
    <w:rsid w:val="00883BC9"/>
    <w:rsid w:val="0088665D"/>
    <w:rsid w:val="00886F39"/>
    <w:rsid w:val="00892DE2"/>
    <w:rsid w:val="00896975"/>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C7C89"/>
    <w:rsid w:val="008D42BE"/>
    <w:rsid w:val="008D59DB"/>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80"/>
    <w:rsid w:val="009B0DF0"/>
    <w:rsid w:val="009B3821"/>
    <w:rsid w:val="009B542E"/>
    <w:rsid w:val="009B77AA"/>
    <w:rsid w:val="009C0A25"/>
    <w:rsid w:val="009C0FD1"/>
    <w:rsid w:val="009C31EC"/>
    <w:rsid w:val="009C4462"/>
    <w:rsid w:val="009D03D0"/>
    <w:rsid w:val="009D26EA"/>
    <w:rsid w:val="009D48A4"/>
    <w:rsid w:val="009E0910"/>
    <w:rsid w:val="009E1B47"/>
    <w:rsid w:val="009E2842"/>
    <w:rsid w:val="009E445E"/>
    <w:rsid w:val="009E49EE"/>
    <w:rsid w:val="009F038E"/>
    <w:rsid w:val="009F0E37"/>
    <w:rsid w:val="009F1412"/>
    <w:rsid w:val="009F3223"/>
    <w:rsid w:val="00A02515"/>
    <w:rsid w:val="00A02A0C"/>
    <w:rsid w:val="00A033A9"/>
    <w:rsid w:val="00A040F4"/>
    <w:rsid w:val="00A041C3"/>
    <w:rsid w:val="00A043AA"/>
    <w:rsid w:val="00A07502"/>
    <w:rsid w:val="00A1335E"/>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435C6"/>
    <w:rsid w:val="00A47E64"/>
    <w:rsid w:val="00A47F51"/>
    <w:rsid w:val="00A5040F"/>
    <w:rsid w:val="00A53F2E"/>
    <w:rsid w:val="00A54D4D"/>
    <w:rsid w:val="00A60AB6"/>
    <w:rsid w:val="00A6301A"/>
    <w:rsid w:val="00A654C4"/>
    <w:rsid w:val="00A67E80"/>
    <w:rsid w:val="00A717C9"/>
    <w:rsid w:val="00A73968"/>
    <w:rsid w:val="00A80838"/>
    <w:rsid w:val="00A81999"/>
    <w:rsid w:val="00A83DAE"/>
    <w:rsid w:val="00AA1192"/>
    <w:rsid w:val="00AA52C0"/>
    <w:rsid w:val="00AA68E8"/>
    <w:rsid w:val="00AA7E37"/>
    <w:rsid w:val="00AB0EED"/>
    <w:rsid w:val="00AB2960"/>
    <w:rsid w:val="00AB3096"/>
    <w:rsid w:val="00AB4A3E"/>
    <w:rsid w:val="00AB4C00"/>
    <w:rsid w:val="00AB59A1"/>
    <w:rsid w:val="00AB7056"/>
    <w:rsid w:val="00AC0FB5"/>
    <w:rsid w:val="00AC1355"/>
    <w:rsid w:val="00AC2C2F"/>
    <w:rsid w:val="00AC3851"/>
    <w:rsid w:val="00AD0FE9"/>
    <w:rsid w:val="00AD41BF"/>
    <w:rsid w:val="00AE1B37"/>
    <w:rsid w:val="00AE6224"/>
    <w:rsid w:val="00AF327D"/>
    <w:rsid w:val="00AF336D"/>
    <w:rsid w:val="00AF486A"/>
    <w:rsid w:val="00AF49D1"/>
    <w:rsid w:val="00AF7F15"/>
    <w:rsid w:val="00B02806"/>
    <w:rsid w:val="00B0360D"/>
    <w:rsid w:val="00B06A96"/>
    <w:rsid w:val="00B0709A"/>
    <w:rsid w:val="00B12B9A"/>
    <w:rsid w:val="00B21773"/>
    <w:rsid w:val="00B230C7"/>
    <w:rsid w:val="00B24255"/>
    <w:rsid w:val="00B24377"/>
    <w:rsid w:val="00B25940"/>
    <w:rsid w:val="00B30711"/>
    <w:rsid w:val="00B3176D"/>
    <w:rsid w:val="00B3304D"/>
    <w:rsid w:val="00B34833"/>
    <w:rsid w:val="00B34D30"/>
    <w:rsid w:val="00B364DE"/>
    <w:rsid w:val="00B37AF5"/>
    <w:rsid w:val="00B412D7"/>
    <w:rsid w:val="00B444B9"/>
    <w:rsid w:val="00B44F56"/>
    <w:rsid w:val="00B45FCA"/>
    <w:rsid w:val="00B502E1"/>
    <w:rsid w:val="00B5459E"/>
    <w:rsid w:val="00B55ABB"/>
    <w:rsid w:val="00B562C0"/>
    <w:rsid w:val="00B606EF"/>
    <w:rsid w:val="00B60F32"/>
    <w:rsid w:val="00B63CA0"/>
    <w:rsid w:val="00B65B95"/>
    <w:rsid w:val="00B66BEA"/>
    <w:rsid w:val="00B71DD6"/>
    <w:rsid w:val="00B74D54"/>
    <w:rsid w:val="00B76112"/>
    <w:rsid w:val="00B7736F"/>
    <w:rsid w:val="00B777C6"/>
    <w:rsid w:val="00B779B1"/>
    <w:rsid w:val="00B80453"/>
    <w:rsid w:val="00B806B3"/>
    <w:rsid w:val="00B814AF"/>
    <w:rsid w:val="00B814E8"/>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1EA8"/>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52F"/>
    <w:rsid w:val="00C03A6A"/>
    <w:rsid w:val="00C05165"/>
    <w:rsid w:val="00C065E6"/>
    <w:rsid w:val="00C10F5D"/>
    <w:rsid w:val="00C1164E"/>
    <w:rsid w:val="00C11A30"/>
    <w:rsid w:val="00C11F3E"/>
    <w:rsid w:val="00C1263C"/>
    <w:rsid w:val="00C13843"/>
    <w:rsid w:val="00C1703F"/>
    <w:rsid w:val="00C17FE8"/>
    <w:rsid w:val="00C217CD"/>
    <w:rsid w:val="00C22D95"/>
    <w:rsid w:val="00C23F66"/>
    <w:rsid w:val="00C2418F"/>
    <w:rsid w:val="00C2677A"/>
    <w:rsid w:val="00C31F0F"/>
    <w:rsid w:val="00C358A5"/>
    <w:rsid w:val="00C41842"/>
    <w:rsid w:val="00C44B84"/>
    <w:rsid w:val="00C47B77"/>
    <w:rsid w:val="00C517A2"/>
    <w:rsid w:val="00C54253"/>
    <w:rsid w:val="00C5524E"/>
    <w:rsid w:val="00C56F87"/>
    <w:rsid w:val="00C57C9B"/>
    <w:rsid w:val="00C6021F"/>
    <w:rsid w:val="00C632A5"/>
    <w:rsid w:val="00C64C2F"/>
    <w:rsid w:val="00C70241"/>
    <w:rsid w:val="00C71BF5"/>
    <w:rsid w:val="00C7504A"/>
    <w:rsid w:val="00C753F0"/>
    <w:rsid w:val="00C77849"/>
    <w:rsid w:val="00C82295"/>
    <w:rsid w:val="00C82B8A"/>
    <w:rsid w:val="00C84F0B"/>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7721"/>
    <w:rsid w:val="00CD020E"/>
    <w:rsid w:val="00CD1555"/>
    <w:rsid w:val="00CD16DC"/>
    <w:rsid w:val="00CD7C3E"/>
    <w:rsid w:val="00CE102E"/>
    <w:rsid w:val="00CE1B8C"/>
    <w:rsid w:val="00CE77A7"/>
    <w:rsid w:val="00CF4087"/>
    <w:rsid w:val="00CF4635"/>
    <w:rsid w:val="00CF4943"/>
    <w:rsid w:val="00CF534E"/>
    <w:rsid w:val="00D020EE"/>
    <w:rsid w:val="00D03718"/>
    <w:rsid w:val="00D06490"/>
    <w:rsid w:val="00D0740E"/>
    <w:rsid w:val="00D1127B"/>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4577"/>
    <w:rsid w:val="00D85F26"/>
    <w:rsid w:val="00D9168D"/>
    <w:rsid w:val="00D962B6"/>
    <w:rsid w:val="00DA15EA"/>
    <w:rsid w:val="00DA2F39"/>
    <w:rsid w:val="00DB068B"/>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3EF6"/>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6B7E"/>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4C59"/>
    <w:rsid w:val="00EE58D9"/>
    <w:rsid w:val="00EE6C3E"/>
    <w:rsid w:val="00EE7B90"/>
    <w:rsid w:val="00EF155D"/>
    <w:rsid w:val="00EF18F9"/>
    <w:rsid w:val="00EF29A8"/>
    <w:rsid w:val="00EF6372"/>
    <w:rsid w:val="00EF755F"/>
    <w:rsid w:val="00EF7A81"/>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2602"/>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6658B"/>
    <w:rsid w:val="00F72320"/>
    <w:rsid w:val="00F74A1F"/>
    <w:rsid w:val="00F75BE8"/>
    <w:rsid w:val="00F766A1"/>
    <w:rsid w:val="00F76E33"/>
    <w:rsid w:val="00F7755A"/>
    <w:rsid w:val="00F814DD"/>
    <w:rsid w:val="00F914FB"/>
    <w:rsid w:val="00F93773"/>
    <w:rsid w:val="00F97212"/>
    <w:rsid w:val="00FA0A88"/>
    <w:rsid w:val="00FA3129"/>
    <w:rsid w:val="00FA4594"/>
    <w:rsid w:val="00FA4FBC"/>
    <w:rsid w:val="00FA53D7"/>
    <w:rsid w:val="00FA540F"/>
    <w:rsid w:val="00FA6595"/>
    <w:rsid w:val="00FB0E30"/>
    <w:rsid w:val="00FC018B"/>
    <w:rsid w:val="00FC0226"/>
    <w:rsid w:val="00FC0F11"/>
    <w:rsid w:val="00FC45F8"/>
    <w:rsid w:val="00FC4B7F"/>
    <w:rsid w:val="00FC769B"/>
    <w:rsid w:val="00FC7BFF"/>
    <w:rsid w:val="00FD4878"/>
    <w:rsid w:val="00FD6669"/>
    <w:rsid w:val="00FD7A38"/>
    <w:rsid w:val="00FE04C0"/>
    <w:rsid w:val="00FE22CB"/>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5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Title" w:uiPriority="10"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87939">
      <w:bodyDiv w:val="1"/>
      <w:marLeft w:val="0"/>
      <w:marRight w:val="0"/>
      <w:marTop w:val="0"/>
      <w:marBottom w:val="0"/>
      <w:divBdr>
        <w:top w:val="none" w:sz="0" w:space="0" w:color="auto"/>
        <w:left w:val="none" w:sz="0" w:space="0" w:color="auto"/>
        <w:bottom w:val="none" w:sz="0" w:space="0" w:color="auto"/>
        <w:right w:val="none" w:sz="0" w:space="0" w:color="auto"/>
      </w:divBdr>
    </w:div>
    <w:div w:id="667906612">
      <w:bodyDiv w:val="1"/>
      <w:marLeft w:val="0"/>
      <w:marRight w:val="0"/>
      <w:marTop w:val="0"/>
      <w:marBottom w:val="0"/>
      <w:divBdr>
        <w:top w:val="none" w:sz="0" w:space="0" w:color="auto"/>
        <w:left w:val="none" w:sz="0" w:space="0" w:color="auto"/>
        <w:bottom w:val="none" w:sz="0" w:space="0" w:color="auto"/>
        <w:right w:val="none" w:sz="0" w:space="0" w:color="auto"/>
      </w:divBdr>
    </w:div>
    <w:div w:id="1441221218">
      <w:bodyDiv w:val="1"/>
      <w:marLeft w:val="0"/>
      <w:marRight w:val="0"/>
      <w:marTop w:val="0"/>
      <w:marBottom w:val="0"/>
      <w:divBdr>
        <w:top w:val="none" w:sz="0" w:space="0" w:color="auto"/>
        <w:left w:val="none" w:sz="0" w:space="0" w:color="auto"/>
        <w:bottom w:val="none" w:sz="0" w:space="0" w:color="auto"/>
        <w:right w:val="none" w:sz="0" w:space="0" w:color="auto"/>
      </w:divBdr>
    </w:div>
    <w:div w:id="15385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78021EA3-837A-487E-8E78-80FFE1AB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Template>
  <TotalTime>0</TotalTime>
  <Pages>13</Pages>
  <Words>1965</Words>
  <Characters>12382</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14319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Jan</cp:lastModifiedBy>
  <cp:revision>42</cp:revision>
  <cp:lastPrinted>2007-08-23T08:57:00Z</cp:lastPrinted>
  <dcterms:created xsi:type="dcterms:W3CDTF">2017-05-09T13:19:00Z</dcterms:created>
  <dcterms:modified xsi:type="dcterms:W3CDTF">2017-06-22T15:08:00Z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